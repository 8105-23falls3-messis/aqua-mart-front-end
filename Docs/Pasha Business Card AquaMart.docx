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BC11" w14:textId="42B78282" w:rsidR="003E5514" w:rsidRDefault="003E551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510A6D2" wp14:editId="39AF1261">
                <wp:simplePos x="0" y="0"/>
                <wp:positionH relativeFrom="page">
                  <wp:posOffset>-7620</wp:posOffset>
                </wp:positionH>
                <wp:positionV relativeFrom="paragraph">
                  <wp:posOffset>-274320</wp:posOffset>
                </wp:positionV>
                <wp:extent cx="7790688" cy="10058400"/>
                <wp:effectExtent l="0" t="0" r="39370" b="19050"/>
                <wp:wrapNone/>
                <wp:docPr id="624" name="Group 6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688" cy="10058400"/>
                          <a:chOff x="0" y="0"/>
                          <a:chExt cx="7787640" cy="10058400"/>
                        </a:xfrm>
                      </wpg:grpSpPr>
                      <wpg:grpSp>
                        <wpg:cNvPr id="500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693420" y="7848600"/>
                            <a:ext cx="3188970" cy="816610"/>
                            <a:chOff x="-7144" y="-102257"/>
                            <a:chExt cx="6005513" cy="2019162"/>
                          </a:xfrm>
                        </wpg:grpSpPr>
                        <wps:wsp>
                          <wps:cNvPr id="501" name="Freeform: Shape 501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Freeform: Shape 502"/>
                          <wps:cNvSpPr/>
                          <wps:spPr>
                            <a:xfrm>
                              <a:off x="-7144" y="-7145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Freeform: Shape 503"/>
                          <wps:cNvSpPr/>
                          <wps:spPr>
                            <a:xfrm>
                              <a:off x="-7144" y="-102257"/>
                              <a:ext cx="6000750" cy="904876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Freeform: Shape 504"/>
                          <wps:cNvSpPr/>
                          <wps:spPr>
                            <a:xfrm>
                              <a:off x="3176111" y="924400"/>
                              <a:ext cx="2819399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5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3886200" y="7856220"/>
                            <a:ext cx="3188970" cy="816610"/>
                            <a:chOff x="-7144" y="-102257"/>
                            <a:chExt cx="6005513" cy="2019162"/>
                          </a:xfrm>
                        </wpg:grpSpPr>
                        <wps:wsp>
                          <wps:cNvPr id="506" name="Freeform: Shape 506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Freeform: Shape 511"/>
                          <wps:cNvSpPr/>
                          <wps:spPr>
                            <a:xfrm>
                              <a:off x="-7144" y="-7145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-7144" y="-102257"/>
                              <a:ext cx="6000750" cy="904876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3176111" y="924400"/>
                              <a:ext cx="2819399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9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693420" y="5974080"/>
                            <a:ext cx="3188970" cy="816610"/>
                            <a:chOff x="-7144" y="-102257"/>
                            <a:chExt cx="6005513" cy="2019162"/>
                          </a:xfrm>
                        </wpg:grpSpPr>
                        <wps:wsp>
                          <wps:cNvPr id="490" name="Freeform: Shape 490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Freeform: Shape 491"/>
                          <wps:cNvSpPr/>
                          <wps:spPr>
                            <a:xfrm>
                              <a:off x="-7144" y="-7145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Freeform: Shape 493"/>
                          <wps:cNvSpPr/>
                          <wps:spPr>
                            <a:xfrm>
                              <a:off x="-7144" y="-102257"/>
                              <a:ext cx="6000750" cy="904876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Freeform: Shape 494"/>
                          <wps:cNvSpPr/>
                          <wps:spPr>
                            <a:xfrm>
                              <a:off x="3176111" y="924400"/>
                              <a:ext cx="2819399" cy="828674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693420" y="4122420"/>
                            <a:ext cx="3188970" cy="816610"/>
                            <a:chOff x="-7144" y="-102257"/>
                            <a:chExt cx="6005513" cy="2019163"/>
                          </a:xfrm>
                        </wpg:grpSpPr>
                        <wps:wsp>
                          <wps:cNvPr id="480" name="Freeform: Shape 480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Freeform: Shape 481"/>
                          <wps:cNvSpPr/>
                          <wps:spPr>
                            <a:xfrm>
                              <a:off x="-7144" y="-7144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Freeform: Shape 482"/>
                          <wps:cNvSpPr/>
                          <wps:spPr>
                            <a:xfrm>
                              <a:off x="-7144" y="-102257"/>
                              <a:ext cx="6000750" cy="904875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Freeform: Shape 483"/>
                          <wps:cNvSpPr/>
                          <wps:spPr>
                            <a:xfrm>
                              <a:off x="3176111" y="924401"/>
                              <a:ext cx="2819400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4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3886200" y="4130040"/>
                            <a:ext cx="3188970" cy="816610"/>
                            <a:chOff x="-7144" y="-102257"/>
                            <a:chExt cx="6005513" cy="2019163"/>
                          </a:xfrm>
                        </wpg:grpSpPr>
                        <wps:wsp>
                          <wps:cNvPr id="485" name="Freeform: Shape 485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Freeform: Shape 486"/>
                          <wps:cNvSpPr/>
                          <wps:spPr>
                            <a:xfrm>
                              <a:off x="-7144" y="-7144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Freeform: Shape 487"/>
                          <wps:cNvSpPr/>
                          <wps:spPr>
                            <a:xfrm>
                              <a:off x="-7144" y="-102257"/>
                              <a:ext cx="6000750" cy="904875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Freeform: Shape 488"/>
                          <wps:cNvSpPr/>
                          <wps:spPr>
                            <a:xfrm>
                              <a:off x="3176111" y="924401"/>
                              <a:ext cx="2819400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685800" y="2286000"/>
                            <a:ext cx="3188970" cy="816610"/>
                            <a:chOff x="-7144" y="-102257"/>
                            <a:chExt cx="6005513" cy="2019163"/>
                          </a:xfrm>
                        </wpg:grpSpPr>
                        <wps:wsp>
                          <wps:cNvPr id="16" name="Freeform: Shape 16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-7144" y="-7144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-7144" y="-102257"/>
                              <a:ext cx="6000750" cy="904875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176111" y="924401"/>
                              <a:ext cx="2819400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3878580" y="2286000"/>
                            <a:ext cx="3188970" cy="816610"/>
                            <a:chOff x="-7144" y="-102257"/>
                            <a:chExt cx="6005513" cy="2019163"/>
                          </a:xfrm>
                        </wpg:grpSpPr>
                        <wps:wsp>
                          <wps:cNvPr id="27" name="Freeform: Shape 27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-7144" y="-7144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-7144" y="-102257"/>
                              <a:ext cx="6000750" cy="904875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176111" y="924401"/>
                              <a:ext cx="2819400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Straight Connector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15240" y="4572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22860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Straight Connector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41148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5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3886200" y="5974080"/>
                            <a:ext cx="3188970" cy="816610"/>
                            <a:chOff x="-7144" y="-102257"/>
                            <a:chExt cx="6005513" cy="2019162"/>
                          </a:xfrm>
                        </wpg:grpSpPr>
                        <wps:wsp>
                          <wps:cNvPr id="496" name="Freeform: Shape 496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Freeform: Shape 497"/>
                          <wps:cNvSpPr/>
                          <wps:spPr>
                            <a:xfrm>
                              <a:off x="-7144" y="-7145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" name="Freeform: Shape 498"/>
                          <wps:cNvSpPr/>
                          <wps:spPr>
                            <a:xfrm>
                              <a:off x="-7144" y="-102257"/>
                              <a:ext cx="6000750" cy="904876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Freeform: Shape 499"/>
                          <wps:cNvSpPr/>
                          <wps:spPr>
                            <a:xfrm>
                              <a:off x="3176111" y="924400"/>
                              <a:ext cx="2819399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Straight Connector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59436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685800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685800" y="457200"/>
                            <a:ext cx="3188970" cy="816610"/>
                            <a:chOff x="-7144" y="-102257"/>
                            <a:chExt cx="6005513" cy="2019163"/>
                          </a:xfrm>
                        </wpg:grpSpPr>
                        <wps:wsp>
                          <wps:cNvPr id="20" name="Freeform: Shape 20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-7144" y="-7144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Freeform: Shape 23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wps:cNvPr>
                          <wps:cNvSpPr/>
                          <wps:spPr>
                            <a:xfrm>
                              <a:off x="-7144" y="-102257"/>
                              <a:ext cx="6000750" cy="904875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3176111" y="924401"/>
                              <a:ext cx="2819400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3878580" y="457200"/>
                            <a:ext cx="3188970" cy="816610"/>
                            <a:chOff x="-7144" y="-102257"/>
                            <a:chExt cx="6005513" cy="2019163"/>
                          </a:xfrm>
                        </wpg:grpSpPr>
                        <wps:wsp>
                          <wps:cNvPr id="7" name="Freeform: Shape 7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-7144" y="-7144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-7144" y="-102257"/>
                              <a:ext cx="6000750" cy="904875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176111" y="924401"/>
                              <a:ext cx="2819400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Connector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96012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77724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7A700" id="Group 624" o:spid="_x0000_s1026" alt="&quot;&quot;" style="position:absolute;margin-left:-.6pt;margin-top:-21.6pt;width:613.45pt;height:11in;z-index:-251657216;mso-position-horizontal-relative:page;mso-width-relative:margin" coordsize="7787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">
                <v:group id="Graphic 17" o:spid="_x0000_s1027" alt="&quot;&quot;" style="position:absolute;left:6934;top:78486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shape id="Freeform: Shape 501" o:spid="_x0000_s102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502" o:spid="_x0000_s102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503" o:spid="_x0000_s103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7;3546634,574835;5998369,893922;5998369,7144;7144,7144" o:connectangles="0,0,0,0,0,0"/>
                  </v:shape>
                  <v:shape id="Freeform: Shape 504" o:spid="_x0000_s103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3,428149;2815113,7144;7144,481489" o:connectangles="0,0,0,0,0"/>
                  </v:shape>
                </v:group>
                <v:group id="Graphic 17" o:spid="_x0000_s1032" alt="&quot;&quot;" style="position:absolute;left:38862;top:78562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shape id="Freeform: Shape 506" o:spid="_x0000_s103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511" o:spid="_x0000_s103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32" o:spid="_x0000_s103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7zB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xj+v8QfIOd/AAAA//8DAFBLAQItABQABgAIAAAAIQDb4fbL7gAAAIUBAAATAAAAAAAAAAAA&#10;AAAAAAAAAABbQ29udGVudF9UeXBlc10ueG1sUEsBAi0AFAAGAAgAAAAhAFr0LFu/AAAAFQEAAAsA&#10;AAAAAAAAAAAAAAAAHwEAAF9yZWxzLy5yZWxzUEsBAi0AFAAGAAgAAAAhAEuXvMH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7;3546634,574835;5998369,893922;5998369,7144;7144,7144" o:connectangles="0,0,0,0,0,0"/>
                  </v:shape>
                  <v:shape id="Freeform: Shape 33" o:spid="_x0000_s103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3,428149;2815113,7144;7144,481489" o:connectangles="0,0,0,0,0"/>
                  </v:shape>
                </v:group>
                <v:group id="Graphic 17" o:spid="_x0000_s1037" alt="&quot;&quot;" style="position:absolute;left:6934;top:59740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shape id="Freeform: Shape 490" o:spid="_x0000_s103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491" o:spid="_x0000_s103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493" o:spid="_x0000_s104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7;3546634,574835;5998369,893922;5998369,7144;7144,7144" o:connectangles="0,0,0,0,0,0"/>
                  </v:shape>
                  <v:shape id="Freeform: Shape 494" o:spid="_x0000_s104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8;1305401,812958;2815113,428148;2815113,7144;7144,481488" o:connectangles="0,0,0,0,0"/>
                  </v:shape>
                </v:group>
                <v:group id="Graphic 17" o:spid="_x0000_s1042" alt="&quot;&quot;" style="position:absolute;left:6934;top:41224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: Shape 480" o:spid="_x0000_s104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481" o:spid="_x0000_s104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482" o:spid="_x0000_s104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6;3546634,574834;5998369,893921;5998369,7144;7144,7144" o:connectangles="0,0,0,0,0,0"/>
                  </v:shape>
                  <v:shape id="Freeform: Shape 483" o:spid="_x0000_s104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4,428149;2815114,7144;7144,481489" o:connectangles="0,0,0,0,0"/>
                  </v:shape>
                </v:group>
                <v:group id="Graphic 17" o:spid="_x0000_s1047" alt="&quot;&quot;" style="position:absolute;left:38862;top:41300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shape id="Freeform: Shape 485" o:spid="_x0000_s104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486" o:spid="_x0000_s104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487" o:spid="_x0000_s105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6;3546634,574834;5998369,893921;5998369,7144;7144,7144" o:connectangles="0,0,0,0,0,0"/>
                  </v:shape>
                  <v:shape id="Freeform: Shape 488" o:spid="_x0000_s105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4,428149;2815114,7144;7144,481489" o:connectangles="0,0,0,0,0"/>
                  </v:shape>
                </v:group>
                <v:group id="Graphic 17" o:spid="_x0000_s1052" alt="&quot;&quot;" style="position:absolute;left:6858;top:22860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: Shape 16" o:spid="_x0000_s105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17" o:spid="_x0000_s105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18" o:spid="_x0000_s105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6;3546634,574834;5998369,893921;5998369,7144;7144,7144" o:connectangles="0,0,0,0,0,0"/>
                  </v:shape>
                  <v:shape id="Freeform: Shape 21" o:spid="_x0000_s105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4,428149;2815114,7144;7144,481489" o:connectangles="0,0,0,0,0"/>
                  </v:shape>
                </v:group>
                <v:group id="Graphic 17" o:spid="_x0000_s1057" alt="&quot;&quot;" style="position:absolute;left:38785;top:22860;width:31890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: Shape 27" o:spid="_x0000_s105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28" o:spid="_x0000_s105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29" o:spid="_x0000_s106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6;3546634,574834;5998369,893921;5998369,7144;7144,7144" o:connectangles="0,0,0,0,0,0"/>
                  </v:shape>
                  <v:shape id="Freeform: Shape 30" o:spid="_x0000_s106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4,428149;2815114,7144;7144,481489" o:connectangles="0,0,0,0,0"/>
                  </v:shape>
                </v:group>
                <v:line id="Straight Connector 1" o:spid="_x0000_s1062" alt="&quot;&quot;" style="position:absolute;visibility:visible;mso-wrap-style:square" from="152,4572" to="7787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2" o:spid="_x0000_s1063" alt="&quot;&quot;" style="position:absolute;visibility:visible;mso-wrap-style:square" from="0,22860" to="77724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3" o:spid="_x0000_s1064" alt="&quot;&quot;" style="position:absolute;visibility:visible;mso-wrap-style:square" from="0,41148" to="77724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" strokecolor="#d8d8d8 [2732]" strokeweight=".5pt">
                  <v:stroke dashstyle="dash" joinstyle="miter"/>
                </v:line>
                <v:group id="Graphic 17" o:spid="_x0000_s1065" alt="&quot;&quot;" style="position:absolute;left:38862;top:59740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shape id="Freeform: Shape 496" o:spid="_x0000_s1066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497" o:spid="_x0000_s1067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498" o:spid="_x0000_s1068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7;3546634,574835;5998369,893922;5998369,7144;7144,7144" o:connectangles="0,0,0,0,0,0"/>
                  </v:shape>
                  <v:shape id="Freeform: Shape 499" o:spid="_x0000_s1069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3,428149;2815113,7144;7144,481489" o:connectangles="0,0,0,0,0"/>
                  </v:shape>
                </v:group>
                <v:line id="Straight Connector 4" o:spid="_x0000_s1070" alt="&quot;&quot;" style="position:absolute;visibility:visible;mso-wrap-style:square" from="0,59436" to="77724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8" o:spid="_x0000_s1071" alt="&quot;&quot;" style="position:absolute;visibility:visible;mso-wrap-style:square" from="6858,0" to="685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  <v:stroke dashstyle="dash" joinstyle="miter"/>
                </v:line>
                <v:group id="Graphic 17" o:spid="_x0000_s1072" alt="&quot;&quot;" style="position:absolute;left:6858;top:4572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: Shape 20" o:spid="_x0000_s107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22" o:spid="_x0000_s107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23" o:spid="_x0000_s107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6;3546634,574834;5998369,893921;5998369,7144;7144,7144" o:connectangles="0,0,0,0,0,0"/>
                  </v:shape>
                  <v:shape id="Freeform: Shape 24" o:spid="_x0000_s107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4,428149;2815114,7144;7144,481489" o:connectangles="0,0,0,0,0"/>
                  </v:shape>
                </v:group>
                <v:group id="Graphic 17" o:spid="_x0000_s1077" alt="&quot;&quot;" style="position:absolute;left:38785;top:4572;width:31890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7" o:spid="_x0000_s107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11" o:spid="_x0000_s107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13" o:spid="_x0000_s108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6;3546634,574834;5998369,893921;5998369,7144;7144,7144" o:connectangles="0,0,0,0,0,0"/>
                  </v:shape>
                  <v:shape id="Freeform: Shape 14" o:spid="_x0000_s108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4,428149;2815114,7144;7144,481489" o:connectangles="0,0,0,0,0"/>
                  </v:shape>
                </v:group>
                <v:line id="Straight Connector 6" o:spid="_x0000_s1082" alt="&quot;&quot;" style="position:absolute;visibility:visible;mso-wrap-style:square" from="0,96012" to="77724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  <v:stroke dashstyle="dash" joinstyle="miter"/>
                </v:line>
                <v:line id="Straight Connector 5" o:spid="_x0000_s1083" alt="&quot;&quot;" style="position:absolute;visibility:visible;mso-wrap-style:square" from="0,77724" to="77724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  <v:stroke dashstyle="dash" joinstyle="miter"/>
                </v:lin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CellMar>
          <w:top w:w="115" w:type="dxa"/>
          <w:left w:w="432" w:type="dxa"/>
          <w:right w:w="115" w:type="dxa"/>
        </w:tblCellMar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430"/>
      </w:tblGrid>
      <w:tr w:rsidR="00F907E7" w14:paraId="4A56EDF5" w14:textId="77777777" w:rsidTr="0068798C">
        <w:trPr>
          <w:trHeight w:val="1235"/>
        </w:trPr>
        <w:tc>
          <w:tcPr>
            <w:tcW w:w="5040" w:type="dxa"/>
            <w:gridSpan w:val="2"/>
          </w:tcPr>
          <w:p w14:paraId="3E6AC7E5" w14:textId="0499B018" w:rsidR="00F907E7" w:rsidRDefault="00892141" w:rsidP="00F907E7">
            <w:pPr>
              <w:pStyle w:val="Name"/>
            </w:pPr>
            <w:sdt>
              <w:sdtPr>
                <w:alias w:val="Your name here"/>
                <w:tag w:val=""/>
                <w:id w:val="-1465576623"/>
                <w:placeholder>
                  <w:docPart w:val="629147121F834F4B8F8BE5DD4768C2C6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4F5505" w:rsidRPr="00313452">
                  <w:t xml:space="preserve">Aamir </w:t>
                </w:r>
                <w:r w:rsidR="00E048DF" w:rsidRPr="00313452">
                  <w:t>PAsha</w:t>
                </w:r>
                <w:r w:rsidR="00270C36" w:rsidRPr="00313452">
                  <w:t xml:space="preserve"> </w:t>
                </w:r>
                <w:r w:rsidR="003D0538" w:rsidRPr="00313452">
                  <w:br/>
                </w:r>
              </w:sdtContent>
            </w:sdt>
          </w:p>
        </w:tc>
        <w:tc>
          <w:tcPr>
            <w:tcW w:w="4950" w:type="dxa"/>
            <w:gridSpan w:val="2"/>
            <w:tcBorders>
              <w:left w:val="nil"/>
            </w:tcBorders>
          </w:tcPr>
          <w:p w14:paraId="21836F70" w14:textId="724F024E" w:rsidR="00F907E7" w:rsidRDefault="00892141" w:rsidP="00F907E7">
            <w:pPr>
              <w:pStyle w:val="Name"/>
            </w:pPr>
            <w:sdt>
              <w:sdtPr>
                <w:alias w:val="Your name here"/>
                <w:tag w:val=""/>
                <w:id w:val="972032921"/>
                <w:placeholder>
                  <w:docPart w:val="D76402BA74D74A63950210CB502EB8E2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313452">
                  <w:t xml:space="preserve">Aamir PAsha </w:t>
                </w:r>
                <w:r w:rsidR="00313452">
                  <w:br/>
                </w:r>
              </w:sdtContent>
            </w:sdt>
          </w:p>
        </w:tc>
      </w:tr>
      <w:tr w:rsidR="006C7106" w14:paraId="37B1B394" w14:textId="77777777" w:rsidTr="0068798C">
        <w:trPr>
          <w:trHeight w:val="1415"/>
        </w:trPr>
        <w:tc>
          <w:tcPr>
            <w:tcW w:w="2520" w:type="dxa"/>
          </w:tcPr>
          <w:p w14:paraId="03F3BAC8" w14:textId="2696D460" w:rsidR="00F907E7" w:rsidRDefault="00A30D2A" w:rsidP="00F907E7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57F7C7" wp14:editId="4C877BF8">
                  <wp:simplePos x="0" y="0"/>
                  <wp:positionH relativeFrom="column">
                    <wp:posOffset>-159449</wp:posOffset>
                  </wp:positionH>
                  <wp:positionV relativeFrom="paragraph">
                    <wp:posOffset>-4861</wp:posOffset>
                  </wp:positionV>
                  <wp:extent cx="1028571" cy="720000"/>
                  <wp:effectExtent l="0" t="0" r="635" b="4445"/>
                  <wp:wrapNone/>
                  <wp:docPr id="210628424" name="Picture 1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1530801947"/>
                <w15:appearance w15:val="hidden"/>
                <w:picture/>
              </w:sdtPr>
              <w:sdtEndPr/>
              <w:sdtContent>
                <w:r w:rsidR="00F907E7" w:rsidRPr="00F348DF">
                  <w:rPr>
                    <w:noProof/>
                  </w:rPr>
                  <w:drawing>
                    <wp:inline distT="0" distB="0" distL="0" distR="0" wp14:anchorId="6DA45BE6" wp14:editId="55667539">
                      <wp:extent cx="612910" cy="606098"/>
                      <wp:effectExtent l="0" t="0" r="0" b="3810"/>
                      <wp:docPr id="60" name="Picture 3" descr="logo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8251CB-6663-9D48-8C80-C0D91B4EEE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extLst>
                                  <a:ext uri="{FF2B5EF4-FFF2-40B4-BE49-F238E27FC236}">
                                    <a16:creationId xmlns:a16="http://schemas.microsoft.com/office/drawing/2014/main" id="{AC8251CB-6663-9D48-8C80-C0D91B4EEE70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1">
                                <a:lum bright="-100000"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910" cy="6060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520" w:type="dxa"/>
          </w:tcPr>
          <w:p w14:paraId="385137EA" w14:textId="0F9C5398" w:rsidR="00F907E7" w:rsidRPr="00E9430C" w:rsidRDefault="00892141" w:rsidP="00F907E7">
            <w:sdt>
              <w:sdtPr>
                <w:alias w:val="Company Address"/>
                <w:tag w:val=""/>
                <w:id w:val="980048072"/>
                <w:placeholder>
                  <w:docPart w:val="B93E1CE1796644F2A2E0F3FA0CE1BE9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Front End Developer</w:t>
                </w:r>
                <w:r>
                  <w:br/>
                  <w:t>AquaMart Inc</w:t>
                </w:r>
                <w:r>
                  <w:br/>
                  <w:t>555 ON, Canada</w:t>
                </w:r>
              </w:sdtContent>
            </w:sdt>
          </w:p>
          <w:p w14:paraId="1EDADAC3" w14:textId="7C6132D8" w:rsidR="00F907E7" w:rsidRPr="00E9430C" w:rsidRDefault="00892141" w:rsidP="00F907E7">
            <w:sdt>
              <w:sdtPr>
                <w:alias w:val="Email Address"/>
                <w:tag w:val=""/>
                <w:id w:val="924765135"/>
                <w:placeholder>
                  <w:docPart w:val="3FA738A237DE4EDAA320B4FB59AE12F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2F018C">
                  <w:t>Aamir@Aquamart.ca</w:t>
                </w:r>
              </w:sdtContent>
            </w:sdt>
          </w:p>
          <w:p w14:paraId="4D071AA5" w14:textId="225F0A7A" w:rsidR="00F907E7" w:rsidRDefault="00892141" w:rsidP="00F907E7">
            <w:sdt>
              <w:sdtPr>
                <w:alias w:val="Web Address"/>
                <w:tag w:val=""/>
                <w:id w:val="712779748"/>
                <w:placeholder>
                  <w:docPart w:val="2BE956B72C5245D09070DC8C24D1C84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  <w:tc>
          <w:tcPr>
            <w:tcW w:w="2520" w:type="dxa"/>
          </w:tcPr>
          <w:p w14:paraId="24960170" w14:textId="0106C1F9" w:rsidR="00F907E7" w:rsidRDefault="004F5505" w:rsidP="00590DA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36D99F4" wp14:editId="2C29DEA2">
                  <wp:simplePos x="0" y="0"/>
                  <wp:positionH relativeFrom="column">
                    <wp:posOffset>-66049</wp:posOffset>
                  </wp:positionH>
                  <wp:positionV relativeFrom="paragraph">
                    <wp:posOffset>-31215</wp:posOffset>
                  </wp:positionV>
                  <wp:extent cx="1028571" cy="720000"/>
                  <wp:effectExtent l="0" t="0" r="635" b="4445"/>
                  <wp:wrapNone/>
                  <wp:docPr id="1325447248" name="Picture 1325447248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07E7" w:rsidRPr="00F348DF">
              <w:rPr>
                <w:noProof/>
              </w:rPr>
              <w:drawing>
                <wp:inline distT="0" distB="0" distL="0" distR="0" wp14:anchorId="56ABF07C" wp14:editId="1D35AAA7">
                  <wp:extent cx="612910" cy="606098"/>
                  <wp:effectExtent l="0" t="0" r="0" b="3810"/>
                  <wp:docPr id="603" name="Picture 3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09" cy="61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29C1E2D5" w14:textId="55A07F03" w:rsidR="00F907E7" w:rsidRPr="00E9430C" w:rsidRDefault="00892141" w:rsidP="00F907E7">
            <w:sdt>
              <w:sdtPr>
                <w:alias w:val="Company Address"/>
                <w:tag w:val=""/>
                <w:id w:val="1238432762"/>
                <w:placeholder>
                  <w:docPart w:val="E2158A40E38341F9B7B0693C65E6DC8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Front End Developer</w:t>
                </w:r>
                <w:r>
                  <w:br/>
                  <w:t>AquaMart Inc</w:t>
                </w:r>
                <w:r>
                  <w:br/>
                  <w:t>555 ON, Canada</w:t>
                </w:r>
              </w:sdtContent>
            </w:sdt>
          </w:p>
          <w:p w14:paraId="0E27C140" w14:textId="29A7F7F8" w:rsidR="00F907E7" w:rsidRPr="00E9430C" w:rsidRDefault="00892141" w:rsidP="00F907E7">
            <w:sdt>
              <w:sdtPr>
                <w:alias w:val="Email Address"/>
                <w:tag w:val=""/>
                <w:id w:val="185876680"/>
                <w:placeholder>
                  <w:docPart w:val="80C6D96CF2D3404BA313AB0134696A6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2F018C">
                  <w:t>Aamir@Aquamart.ca</w:t>
                </w:r>
              </w:sdtContent>
            </w:sdt>
          </w:p>
          <w:p w14:paraId="262D6CBF" w14:textId="78F5C74E" w:rsidR="00F907E7" w:rsidRDefault="00892141" w:rsidP="00590DA2">
            <w:sdt>
              <w:sdtPr>
                <w:alias w:val="Web Address"/>
                <w:tag w:val=""/>
                <w:id w:val="-1823887626"/>
                <w:placeholder>
                  <w:docPart w:val="25519661F3974CD49EAE31072619F5D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</w:tr>
      <w:tr w:rsidR="00B36C9F" w14:paraId="107A3146" w14:textId="77777777" w:rsidTr="0068798C">
        <w:trPr>
          <w:trHeight w:val="1235"/>
        </w:trPr>
        <w:tc>
          <w:tcPr>
            <w:tcW w:w="5040" w:type="dxa"/>
            <w:gridSpan w:val="2"/>
          </w:tcPr>
          <w:p w14:paraId="37430697" w14:textId="64848228" w:rsidR="00B36C9F" w:rsidRDefault="00892141" w:rsidP="00146A4A">
            <w:pPr>
              <w:pStyle w:val="Name"/>
            </w:pPr>
            <w:sdt>
              <w:sdtPr>
                <w:alias w:val="Your name here"/>
                <w:tag w:val=""/>
                <w:id w:val="-2097092770"/>
                <w:placeholder>
                  <w:docPart w:val="D054409EEEC94BE1902E725A9C583E3B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313452">
                  <w:t xml:space="preserve">Aamir PAsha </w:t>
                </w:r>
                <w:r w:rsidR="00313452">
                  <w:br/>
                </w:r>
              </w:sdtContent>
            </w:sdt>
          </w:p>
        </w:tc>
        <w:tc>
          <w:tcPr>
            <w:tcW w:w="4950" w:type="dxa"/>
            <w:gridSpan w:val="2"/>
          </w:tcPr>
          <w:p w14:paraId="21608FD2" w14:textId="6ED55E21" w:rsidR="00B36C9F" w:rsidRDefault="00892141" w:rsidP="00146A4A">
            <w:pPr>
              <w:pStyle w:val="Name"/>
            </w:pPr>
            <w:sdt>
              <w:sdtPr>
                <w:alias w:val="Your name here"/>
                <w:tag w:val=""/>
                <w:id w:val="1533997367"/>
                <w:placeholder>
                  <w:docPart w:val="6A69041259D441F7935C954F3FAF3AC3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313452">
                  <w:t xml:space="preserve">Aamir PAsha </w:t>
                </w:r>
                <w:r w:rsidR="00313452">
                  <w:br/>
                </w:r>
              </w:sdtContent>
            </w:sdt>
          </w:p>
        </w:tc>
      </w:tr>
      <w:tr w:rsidR="00202C01" w14:paraId="5E84E3AD" w14:textId="77777777" w:rsidTr="0068798C">
        <w:trPr>
          <w:trHeight w:val="1415"/>
        </w:trPr>
        <w:tc>
          <w:tcPr>
            <w:tcW w:w="2520" w:type="dxa"/>
          </w:tcPr>
          <w:p w14:paraId="3AC116EF" w14:textId="7269F80F" w:rsidR="00B36C9F" w:rsidRDefault="004F5505" w:rsidP="00146A4A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2CC3968" wp14:editId="4B7DDD0A">
                  <wp:simplePos x="0" y="0"/>
                  <wp:positionH relativeFrom="column">
                    <wp:posOffset>-146260</wp:posOffset>
                  </wp:positionH>
                  <wp:positionV relativeFrom="paragraph">
                    <wp:posOffset>-57727</wp:posOffset>
                  </wp:positionV>
                  <wp:extent cx="1028571" cy="720000"/>
                  <wp:effectExtent l="0" t="0" r="635" b="4445"/>
                  <wp:wrapNone/>
                  <wp:docPr id="1791875480" name="Picture 1791875480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913444641"/>
                <w15:appearance w15:val="hidden"/>
                <w:picture/>
              </w:sdtPr>
              <w:sdtEndPr/>
              <w:sdtContent>
                <w:r w:rsidR="00B36C9F" w:rsidRPr="00F348DF">
                  <w:rPr>
                    <w:noProof/>
                  </w:rPr>
                  <w:drawing>
                    <wp:inline distT="0" distB="0" distL="0" distR="0" wp14:anchorId="2EE087D5" wp14:editId="76C7D4EF">
                      <wp:extent cx="612910" cy="606098"/>
                      <wp:effectExtent l="0" t="0" r="0" b="3810"/>
                      <wp:docPr id="668" name="Picture 3" descr="logo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8251CB-6663-9D48-8C80-C0D91B4EEE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extLst>
                                  <a:ext uri="{FF2B5EF4-FFF2-40B4-BE49-F238E27FC236}">
                                    <a16:creationId xmlns:a16="http://schemas.microsoft.com/office/drawing/2014/main" id="{AC8251CB-6663-9D48-8C80-C0D91B4EEE70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1">
                                <a:lum bright="-100000"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910" cy="6060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520" w:type="dxa"/>
          </w:tcPr>
          <w:p w14:paraId="1C9993C3" w14:textId="7AC0E7E6" w:rsidR="00B36C9F" w:rsidRPr="00E9430C" w:rsidRDefault="00892141" w:rsidP="00146A4A">
            <w:sdt>
              <w:sdtPr>
                <w:alias w:val="Company Address"/>
                <w:tag w:val=""/>
                <w:id w:val="-1396041995"/>
                <w:placeholder>
                  <w:docPart w:val="D6F311290E6C4661828BB97BF0593A1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Front End Developer</w:t>
                </w:r>
                <w:r>
                  <w:br/>
                </w:r>
                <w:r w:rsidR="001A5374">
                  <w:t>AquaMart Inc</w:t>
                </w:r>
                <w:r w:rsidR="001A5374">
                  <w:br/>
                  <w:t>555 ON, Canada</w:t>
                </w:r>
              </w:sdtContent>
            </w:sdt>
          </w:p>
          <w:p w14:paraId="4AC65783" w14:textId="3DBDB808" w:rsidR="00B36C9F" w:rsidRPr="00E9430C" w:rsidRDefault="00892141" w:rsidP="00146A4A">
            <w:sdt>
              <w:sdtPr>
                <w:alias w:val="Email Address"/>
                <w:tag w:val=""/>
                <w:id w:val="19515116"/>
                <w:placeholder>
                  <w:docPart w:val="176A9D0441444483BAEFA6D508128FB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2F018C">
                  <w:t>Aamir@Aquamart.ca</w:t>
                </w:r>
              </w:sdtContent>
            </w:sdt>
          </w:p>
          <w:p w14:paraId="361814DB" w14:textId="756AFAE5" w:rsidR="00B36C9F" w:rsidRDefault="00892141" w:rsidP="00146A4A">
            <w:sdt>
              <w:sdtPr>
                <w:alias w:val="Web Address"/>
                <w:tag w:val=""/>
                <w:id w:val="-1257822732"/>
                <w:placeholder>
                  <w:docPart w:val="71403C8067664AD786BD3C6EC35C41F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  <w:tc>
          <w:tcPr>
            <w:tcW w:w="2520" w:type="dxa"/>
          </w:tcPr>
          <w:p w14:paraId="54E4EE59" w14:textId="622D9761" w:rsidR="00B36C9F" w:rsidRDefault="00C60398" w:rsidP="00146A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E93DE4A" wp14:editId="70BB403B">
                  <wp:simplePos x="0" y="0"/>
                  <wp:positionH relativeFrom="column">
                    <wp:posOffset>-183083</wp:posOffset>
                  </wp:positionH>
                  <wp:positionV relativeFrom="paragraph">
                    <wp:posOffset>-8529</wp:posOffset>
                  </wp:positionV>
                  <wp:extent cx="1028571" cy="720000"/>
                  <wp:effectExtent l="0" t="0" r="635" b="4445"/>
                  <wp:wrapNone/>
                  <wp:docPr id="751009970" name="Picture 751009970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6C9F" w:rsidRPr="00F348DF">
              <w:rPr>
                <w:noProof/>
              </w:rPr>
              <w:drawing>
                <wp:inline distT="0" distB="0" distL="0" distR="0" wp14:anchorId="6B40DDDE" wp14:editId="328C7008">
                  <wp:extent cx="612910" cy="606098"/>
                  <wp:effectExtent l="0" t="0" r="0" b="3810"/>
                  <wp:docPr id="669" name="Picture 3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09" cy="61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6D98AF89" w14:textId="64BFF05A" w:rsidR="00B36C9F" w:rsidRPr="00E9430C" w:rsidRDefault="00892141" w:rsidP="00146A4A">
            <w:sdt>
              <w:sdtPr>
                <w:alias w:val="Company Address"/>
                <w:tag w:val=""/>
                <w:id w:val="1484200405"/>
                <w:placeholder>
                  <w:docPart w:val="432F0D90A5A94B7BA31C9183DE4BF41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Front End Developer</w:t>
                </w:r>
                <w:r>
                  <w:br/>
                  <w:t>AquaMart Inc</w:t>
                </w:r>
                <w:r>
                  <w:br/>
                  <w:t>555 ON, Canada</w:t>
                </w:r>
              </w:sdtContent>
            </w:sdt>
          </w:p>
          <w:p w14:paraId="1593077E" w14:textId="69F4DCF7" w:rsidR="00B36C9F" w:rsidRPr="00E9430C" w:rsidRDefault="00892141" w:rsidP="00146A4A">
            <w:sdt>
              <w:sdtPr>
                <w:alias w:val="Email Address"/>
                <w:tag w:val=""/>
                <w:id w:val="-1717268025"/>
                <w:placeholder>
                  <w:docPart w:val="11215B424F354C78BCAD4752D224945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2F018C">
                  <w:t>Aamir@Aquamart.ca</w:t>
                </w:r>
              </w:sdtContent>
            </w:sdt>
          </w:p>
          <w:p w14:paraId="449335D4" w14:textId="7357CB32" w:rsidR="00B36C9F" w:rsidRDefault="00892141" w:rsidP="00146A4A">
            <w:sdt>
              <w:sdtPr>
                <w:alias w:val="Web Address"/>
                <w:tag w:val=""/>
                <w:id w:val="-531723393"/>
                <w:placeholder>
                  <w:docPart w:val="289BDF9B38BF4C969E4350E7FC0B2DA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</w:tr>
      <w:tr w:rsidR="00B36C9F" w14:paraId="6B5DAD37" w14:textId="77777777" w:rsidTr="0068798C">
        <w:trPr>
          <w:trHeight w:val="1235"/>
        </w:trPr>
        <w:tc>
          <w:tcPr>
            <w:tcW w:w="5040" w:type="dxa"/>
            <w:gridSpan w:val="2"/>
          </w:tcPr>
          <w:p w14:paraId="2B1F3FA3" w14:textId="7BD68EDE" w:rsidR="00B36C9F" w:rsidRDefault="00892141" w:rsidP="00146A4A">
            <w:pPr>
              <w:pStyle w:val="Name"/>
            </w:pPr>
            <w:sdt>
              <w:sdtPr>
                <w:alias w:val="Your name here"/>
                <w:tag w:val=""/>
                <w:id w:val="1654175960"/>
                <w:placeholder>
                  <w:docPart w:val="70A250C8F0B74D69BE87C7C99671BAE2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313452">
                  <w:t xml:space="preserve">Aamir PAsha </w:t>
                </w:r>
                <w:r w:rsidR="00313452">
                  <w:br/>
                </w:r>
              </w:sdtContent>
            </w:sdt>
          </w:p>
        </w:tc>
        <w:tc>
          <w:tcPr>
            <w:tcW w:w="4950" w:type="dxa"/>
            <w:gridSpan w:val="2"/>
          </w:tcPr>
          <w:p w14:paraId="68D9173F" w14:textId="325CF5DE" w:rsidR="00B36C9F" w:rsidRDefault="00892141" w:rsidP="00146A4A">
            <w:pPr>
              <w:pStyle w:val="Name"/>
            </w:pPr>
            <w:sdt>
              <w:sdtPr>
                <w:alias w:val="Your name here"/>
                <w:tag w:val=""/>
                <w:id w:val="-1407447185"/>
                <w:placeholder>
                  <w:docPart w:val="B4C7A7B7303A432BA4C8190CF75618D1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313452">
                  <w:t xml:space="preserve">Aamir PAsha </w:t>
                </w:r>
                <w:r w:rsidR="00313452">
                  <w:br/>
                </w:r>
              </w:sdtContent>
            </w:sdt>
          </w:p>
        </w:tc>
      </w:tr>
      <w:tr w:rsidR="00202C01" w14:paraId="21B7E9E3" w14:textId="77777777" w:rsidTr="0068798C">
        <w:trPr>
          <w:trHeight w:val="1415"/>
        </w:trPr>
        <w:tc>
          <w:tcPr>
            <w:tcW w:w="2520" w:type="dxa"/>
          </w:tcPr>
          <w:p w14:paraId="03CB1550" w14:textId="774859E3" w:rsidR="00B36C9F" w:rsidRDefault="00C60398" w:rsidP="00146A4A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939EA76" wp14:editId="6AE06EB3">
                  <wp:simplePos x="0" y="0"/>
                  <wp:positionH relativeFrom="column">
                    <wp:posOffset>-104830</wp:posOffset>
                  </wp:positionH>
                  <wp:positionV relativeFrom="paragraph">
                    <wp:posOffset>-21526</wp:posOffset>
                  </wp:positionV>
                  <wp:extent cx="1028571" cy="720000"/>
                  <wp:effectExtent l="0" t="0" r="635" b="4445"/>
                  <wp:wrapNone/>
                  <wp:docPr id="1735808173" name="Picture 1735808173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1744294320"/>
                <w15:appearance w15:val="hidden"/>
                <w:picture/>
              </w:sdtPr>
              <w:sdtEndPr/>
              <w:sdtContent>
                <w:r w:rsidR="00B36C9F" w:rsidRPr="00F348DF">
                  <w:rPr>
                    <w:noProof/>
                  </w:rPr>
                  <w:drawing>
                    <wp:inline distT="0" distB="0" distL="0" distR="0" wp14:anchorId="50B2A96A" wp14:editId="711A1E6C">
                      <wp:extent cx="612910" cy="606098"/>
                      <wp:effectExtent l="0" t="0" r="0" b="3810"/>
                      <wp:docPr id="670" name="Picture 3" descr="logo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8251CB-6663-9D48-8C80-C0D91B4EEE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extLst>
                                  <a:ext uri="{FF2B5EF4-FFF2-40B4-BE49-F238E27FC236}">
                                    <a16:creationId xmlns:a16="http://schemas.microsoft.com/office/drawing/2014/main" id="{AC8251CB-6663-9D48-8C80-C0D91B4EEE70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1">
                                <a:lum bright="-100000"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910" cy="6060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520" w:type="dxa"/>
          </w:tcPr>
          <w:p w14:paraId="20FD5B22" w14:textId="3DC6EB82" w:rsidR="00B36C9F" w:rsidRPr="00E9430C" w:rsidRDefault="00892141" w:rsidP="00146A4A">
            <w:sdt>
              <w:sdtPr>
                <w:alias w:val="Company Address"/>
                <w:tag w:val=""/>
                <w:id w:val="-1397737393"/>
                <w:placeholder>
                  <w:docPart w:val="2D8DC5BCF2DA4135AA063F049A6DBB0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Front End Developer</w:t>
                </w:r>
                <w:r>
                  <w:br/>
                  <w:t>AquaMart Inc</w:t>
                </w:r>
                <w:r>
                  <w:br/>
                  <w:t>555 ON, Canada</w:t>
                </w:r>
              </w:sdtContent>
            </w:sdt>
          </w:p>
          <w:p w14:paraId="329DDC41" w14:textId="01C1CF5F" w:rsidR="00B36C9F" w:rsidRPr="00E9430C" w:rsidRDefault="00892141" w:rsidP="00146A4A">
            <w:sdt>
              <w:sdtPr>
                <w:alias w:val="Email Address"/>
                <w:tag w:val=""/>
                <w:id w:val="1975555401"/>
                <w:placeholder>
                  <w:docPart w:val="943EC723977042D38BABC4C2B5F6753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2F018C">
                  <w:t>Aamir@Aquamart.ca</w:t>
                </w:r>
              </w:sdtContent>
            </w:sdt>
          </w:p>
          <w:p w14:paraId="6D17663A" w14:textId="46D2A0FA" w:rsidR="00B36C9F" w:rsidRDefault="00892141" w:rsidP="00146A4A">
            <w:sdt>
              <w:sdtPr>
                <w:alias w:val="Web Address"/>
                <w:tag w:val=""/>
                <w:id w:val="1866243490"/>
                <w:placeholder>
                  <w:docPart w:val="40DA20983F874F1CB5558A6A453514F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  <w:tc>
          <w:tcPr>
            <w:tcW w:w="2520" w:type="dxa"/>
          </w:tcPr>
          <w:p w14:paraId="35B9BD40" w14:textId="05BAEE60" w:rsidR="00B36C9F" w:rsidRDefault="00C60398" w:rsidP="00146A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CC98635" wp14:editId="0CC72956">
                  <wp:simplePos x="0" y="0"/>
                  <wp:positionH relativeFrom="column">
                    <wp:posOffset>-107798</wp:posOffset>
                  </wp:positionH>
                  <wp:positionV relativeFrom="paragraph">
                    <wp:posOffset>-4442</wp:posOffset>
                  </wp:positionV>
                  <wp:extent cx="1028571" cy="720000"/>
                  <wp:effectExtent l="0" t="0" r="635" b="4445"/>
                  <wp:wrapNone/>
                  <wp:docPr id="804369813" name="Picture 804369813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6C9F" w:rsidRPr="00F348DF">
              <w:rPr>
                <w:noProof/>
              </w:rPr>
              <w:drawing>
                <wp:inline distT="0" distB="0" distL="0" distR="0" wp14:anchorId="120E0A0D" wp14:editId="3FA44F18">
                  <wp:extent cx="612910" cy="606098"/>
                  <wp:effectExtent l="0" t="0" r="0" b="3810"/>
                  <wp:docPr id="671" name="Picture 3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09" cy="61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319E1598" w14:textId="72DD9012" w:rsidR="00B36C9F" w:rsidRPr="00E9430C" w:rsidRDefault="00892141" w:rsidP="00146A4A">
            <w:sdt>
              <w:sdtPr>
                <w:alias w:val="Company Address"/>
                <w:tag w:val=""/>
                <w:id w:val="-1156757130"/>
                <w:placeholder>
                  <w:docPart w:val="6539C31C1A324790BD34C59483D4E9F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Front End Developer</w:t>
                </w:r>
                <w:r>
                  <w:br/>
                  <w:t>AquaMart Inc</w:t>
                </w:r>
                <w:r>
                  <w:br/>
                  <w:t>555 ON, Canada</w:t>
                </w:r>
              </w:sdtContent>
            </w:sdt>
          </w:p>
          <w:p w14:paraId="18AF3DCA" w14:textId="1202CA04" w:rsidR="00B36C9F" w:rsidRPr="00E9430C" w:rsidRDefault="00892141" w:rsidP="00146A4A">
            <w:sdt>
              <w:sdtPr>
                <w:alias w:val="Email Address"/>
                <w:tag w:val=""/>
                <w:id w:val="2124189588"/>
                <w:placeholder>
                  <w:docPart w:val="12CC3F6286AA4D80921C5A6FBBD3D14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2F018C">
                  <w:t>Aamir@Aquamart.ca</w:t>
                </w:r>
              </w:sdtContent>
            </w:sdt>
          </w:p>
          <w:p w14:paraId="15E2327F" w14:textId="2185BDCE" w:rsidR="00B36C9F" w:rsidRDefault="00892141" w:rsidP="00146A4A">
            <w:sdt>
              <w:sdtPr>
                <w:alias w:val="Web Address"/>
                <w:tag w:val=""/>
                <w:id w:val="-2013437077"/>
                <w:placeholder>
                  <w:docPart w:val="E953F961D2D24FD5A9A45BFDB5A0899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</w:tr>
      <w:tr w:rsidR="00B36C9F" w14:paraId="028C3B3A" w14:textId="77777777" w:rsidTr="0068798C">
        <w:trPr>
          <w:trHeight w:val="1262"/>
        </w:trPr>
        <w:tc>
          <w:tcPr>
            <w:tcW w:w="5040" w:type="dxa"/>
            <w:gridSpan w:val="2"/>
          </w:tcPr>
          <w:p w14:paraId="27946256" w14:textId="15633421" w:rsidR="00B36C9F" w:rsidRDefault="00892141" w:rsidP="00146A4A">
            <w:pPr>
              <w:pStyle w:val="Name"/>
            </w:pPr>
            <w:sdt>
              <w:sdtPr>
                <w:alias w:val="Your name here"/>
                <w:tag w:val=""/>
                <w:id w:val="1285921000"/>
                <w:placeholder>
                  <w:docPart w:val="9452BACAD2CD476080F4330821A0A117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313452">
                  <w:t xml:space="preserve">Aamir PAsha </w:t>
                </w:r>
                <w:r w:rsidR="00313452">
                  <w:br/>
                </w:r>
              </w:sdtContent>
            </w:sdt>
          </w:p>
        </w:tc>
        <w:tc>
          <w:tcPr>
            <w:tcW w:w="4950" w:type="dxa"/>
            <w:gridSpan w:val="2"/>
          </w:tcPr>
          <w:p w14:paraId="028D51EA" w14:textId="62CEF197" w:rsidR="00B36C9F" w:rsidRDefault="00892141" w:rsidP="00146A4A">
            <w:pPr>
              <w:pStyle w:val="Name"/>
            </w:pPr>
            <w:sdt>
              <w:sdtPr>
                <w:alias w:val="Your name here"/>
                <w:tag w:val=""/>
                <w:id w:val="1231889243"/>
                <w:placeholder>
                  <w:docPart w:val="3BC4C2EB0C6845BFACB5BEA91344CBCF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313452">
                  <w:t xml:space="preserve">Aamir PAsha </w:t>
                </w:r>
                <w:r w:rsidR="00313452">
                  <w:br/>
                </w:r>
              </w:sdtContent>
            </w:sdt>
          </w:p>
        </w:tc>
      </w:tr>
      <w:tr w:rsidR="00202C01" w14:paraId="08ED74BC" w14:textId="77777777" w:rsidTr="0068798C">
        <w:trPr>
          <w:trHeight w:val="1478"/>
        </w:trPr>
        <w:tc>
          <w:tcPr>
            <w:tcW w:w="2520" w:type="dxa"/>
          </w:tcPr>
          <w:p w14:paraId="58C8E2E8" w14:textId="2EC383BE" w:rsidR="00B36C9F" w:rsidRDefault="001166D7" w:rsidP="00146A4A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21920A46" wp14:editId="65930C1B">
                  <wp:simplePos x="0" y="0"/>
                  <wp:positionH relativeFrom="column">
                    <wp:posOffset>-74022</wp:posOffset>
                  </wp:positionH>
                  <wp:positionV relativeFrom="paragraph">
                    <wp:posOffset>-22860</wp:posOffset>
                  </wp:positionV>
                  <wp:extent cx="1028571" cy="720000"/>
                  <wp:effectExtent l="0" t="0" r="635" b="4445"/>
                  <wp:wrapNone/>
                  <wp:docPr id="1036880599" name="Picture 1036880599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1239317016"/>
                <w15:appearance w15:val="hidden"/>
                <w:picture/>
              </w:sdtPr>
              <w:sdtEndPr/>
              <w:sdtContent>
                <w:r w:rsidR="00B36C9F" w:rsidRPr="00F348DF">
                  <w:rPr>
                    <w:noProof/>
                  </w:rPr>
                  <w:drawing>
                    <wp:inline distT="0" distB="0" distL="0" distR="0" wp14:anchorId="1D7B124E" wp14:editId="1579F1DC">
                      <wp:extent cx="612910" cy="606098"/>
                      <wp:effectExtent l="0" t="0" r="0" b="3810"/>
                      <wp:docPr id="672" name="Picture 3" descr="logo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8251CB-6663-9D48-8C80-C0D91B4EEE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extLst>
                                  <a:ext uri="{FF2B5EF4-FFF2-40B4-BE49-F238E27FC236}">
                                    <a16:creationId xmlns:a16="http://schemas.microsoft.com/office/drawing/2014/main" id="{AC8251CB-6663-9D48-8C80-C0D91B4EEE70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1">
                                <a:lum bright="-100000"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910" cy="6060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520" w:type="dxa"/>
          </w:tcPr>
          <w:p w14:paraId="2DB5D005" w14:textId="766F91B3" w:rsidR="00B36C9F" w:rsidRPr="00E9430C" w:rsidRDefault="00892141" w:rsidP="00146A4A">
            <w:sdt>
              <w:sdtPr>
                <w:alias w:val="Company Address"/>
                <w:tag w:val=""/>
                <w:id w:val="-2109957410"/>
                <w:placeholder>
                  <w:docPart w:val="1D3999DA22EC40869D00CD82C16F9BD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Front End Developer</w:t>
                </w:r>
                <w:r>
                  <w:br/>
                  <w:t>AquaMart Inc</w:t>
                </w:r>
                <w:r>
                  <w:br/>
                  <w:t>555 ON, Canada</w:t>
                </w:r>
              </w:sdtContent>
            </w:sdt>
          </w:p>
          <w:p w14:paraId="32FA17AC" w14:textId="56B09B2D" w:rsidR="00B36C9F" w:rsidRPr="00E9430C" w:rsidRDefault="00892141" w:rsidP="00146A4A">
            <w:sdt>
              <w:sdtPr>
                <w:alias w:val="Email Address"/>
                <w:tag w:val=""/>
                <w:id w:val="-1810004897"/>
                <w:placeholder>
                  <w:docPart w:val="DE42AB5592EF4432BD859E417D2AF95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2F018C">
                  <w:t>Aamir@Aquamart.ca</w:t>
                </w:r>
              </w:sdtContent>
            </w:sdt>
          </w:p>
          <w:p w14:paraId="3F6B02BE" w14:textId="3FC0D90C" w:rsidR="00B36C9F" w:rsidRDefault="00892141" w:rsidP="00146A4A">
            <w:sdt>
              <w:sdtPr>
                <w:alias w:val="Web Address"/>
                <w:tag w:val=""/>
                <w:id w:val="-2004962598"/>
                <w:placeholder>
                  <w:docPart w:val="AB1E122D2DDD4865B9BF62CF1675B5D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  <w:tc>
          <w:tcPr>
            <w:tcW w:w="2520" w:type="dxa"/>
          </w:tcPr>
          <w:p w14:paraId="07550406" w14:textId="67920E01" w:rsidR="00B36C9F" w:rsidRDefault="001166D7" w:rsidP="00146A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3A0A1B2" wp14:editId="76BC2472">
                  <wp:simplePos x="0" y="0"/>
                  <wp:positionH relativeFrom="column">
                    <wp:posOffset>-61322</wp:posOffset>
                  </wp:positionH>
                  <wp:positionV relativeFrom="paragraph">
                    <wp:posOffset>21590</wp:posOffset>
                  </wp:positionV>
                  <wp:extent cx="1028571" cy="720000"/>
                  <wp:effectExtent l="0" t="0" r="635" b="4445"/>
                  <wp:wrapNone/>
                  <wp:docPr id="1754546925" name="Picture 1754546925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6C9F" w:rsidRPr="00F348DF">
              <w:rPr>
                <w:noProof/>
              </w:rPr>
              <w:drawing>
                <wp:inline distT="0" distB="0" distL="0" distR="0" wp14:anchorId="02404F41" wp14:editId="782D2B47">
                  <wp:extent cx="612910" cy="606098"/>
                  <wp:effectExtent l="0" t="0" r="0" b="3810"/>
                  <wp:docPr id="673" name="Picture 3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09" cy="61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63881B37" w14:textId="6C03CF13" w:rsidR="00B36C9F" w:rsidRPr="00E9430C" w:rsidRDefault="00892141" w:rsidP="00146A4A">
            <w:sdt>
              <w:sdtPr>
                <w:alias w:val="Company Address"/>
                <w:tag w:val=""/>
                <w:id w:val="-912381682"/>
                <w:placeholder>
                  <w:docPart w:val="1494F495A31D42659081E1F0536AA8D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Front End Developer</w:t>
                </w:r>
                <w:r>
                  <w:br/>
                  <w:t>AquaMart Inc</w:t>
                </w:r>
                <w:r>
                  <w:br/>
                  <w:t>555 ON, Canada</w:t>
                </w:r>
              </w:sdtContent>
            </w:sdt>
          </w:p>
          <w:p w14:paraId="7789004B" w14:textId="3B616E74" w:rsidR="00B36C9F" w:rsidRPr="00E9430C" w:rsidRDefault="00892141" w:rsidP="00146A4A">
            <w:sdt>
              <w:sdtPr>
                <w:alias w:val="Email Address"/>
                <w:tag w:val=""/>
                <w:id w:val="1224412709"/>
                <w:placeholder>
                  <w:docPart w:val="2431077774E949C7BE61979D496672A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2F018C">
                  <w:t>Aamir@Aquamart.ca</w:t>
                </w:r>
              </w:sdtContent>
            </w:sdt>
          </w:p>
          <w:p w14:paraId="5DDD2BFD" w14:textId="09A29A7E" w:rsidR="00B36C9F" w:rsidRDefault="00892141" w:rsidP="00146A4A">
            <w:sdt>
              <w:sdtPr>
                <w:alias w:val="Web Address"/>
                <w:tag w:val=""/>
                <w:id w:val="-579594958"/>
                <w:placeholder>
                  <w:docPart w:val="C912B89B0E024E98AD5224EDDE5D5CA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</w:tr>
      <w:tr w:rsidR="00B36C9F" w14:paraId="73C15A03" w14:textId="77777777" w:rsidTr="0068798C">
        <w:trPr>
          <w:trHeight w:val="1235"/>
        </w:trPr>
        <w:tc>
          <w:tcPr>
            <w:tcW w:w="5040" w:type="dxa"/>
            <w:gridSpan w:val="2"/>
          </w:tcPr>
          <w:p w14:paraId="18A41263" w14:textId="43E2D60E" w:rsidR="00B36C9F" w:rsidRDefault="00892141" w:rsidP="00146A4A">
            <w:pPr>
              <w:pStyle w:val="Name"/>
            </w:pPr>
            <w:sdt>
              <w:sdtPr>
                <w:alias w:val="Your name here"/>
                <w:tag w:val=""/>
                <w:id w:val="1450517154"/>
                <w:placeholder>
                  <w:docPart w:val="72B166A3447246319EF2BB90B5B18C77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313452">
                  <w:t xml:space="preserve">Aamir PAsha </w:t>
                </w:r>
                <w:r w:rsidR="00313452">
                  <w:br/>
                </w:r>
              </w:sdtContent>
            </w:sdt>
          </w:p>
        </w:tc>
        <w:tc>
          <w:tcPr>
            <w:tcW w:w="4950" w:type="dxa"/>
            <w:gridSpan w:val="2"/>
          </w:tcPr>
          <w:p w14:paraId="69621B61" w14:textId="3C2B7B22" w:rsidR="00B36C9F" w:rsidRDefault="00892141" w:rsidP="00146A4A">
            <w:pPr>
              <w:pStyle w:val="Name"/>
            </w:pPr>
            <w:sdt>
              <w:sdtPr>
                <w:alias w:val="Your name here"/>
                <w:tag w:val=""/>
                <w:id w:val="-76675022"/>
                <w:placeholder>
                  <w:docPart w:val="64FBB0E8CAC04A57A225B1B388BBEDD1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313452">
                  <w:t xml:space="preserve">Aamir PAsha </w:t>
                </w:r>
                <w:r w:rsidR="00313452">
                  <w:br/>
                </w:r>
              </w:sdtContent>
            </w:sdt>
          </w:p>
        </w:tc>
      </w:tr>
      <w:tr w:rsidR="00202C01" w14:paraId="06BC0EC3" w14:textId="77777777" w:rsidTr="0068798C">
        <w:trPr>
          <w:trHeight w:val="1415"/>
        </w:trPr>
        <w:tc>
          <w:tcPr>
            <w:tcW w:w="2520" w:type="dxa"/>
          </w:tcPr>
          <w:p w14:paraId="5BA71601" w14:textId="6E4903BB" w:rsidR="00B36C9F" w:rsidRDefault="001166D7" w:rsidP="00146A4A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A95B792" wp14:editId="49593A1C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-17145</wp:posOffset>
                  </wp:positionV>
                  <wp:extent cx="1028571" cy="720000"/>
                  <wp:effectExtent l="0" t="0" r="635" b="4445"/>
                  <wp:wrapNone/>
                  <wp:docPr id="1695882143" name="Picture 1695882143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58A8">
              <w:t>`</w:t>
            </w:r>
            <w:sdt>
              <w:sdtPr>
                <w:id w:val="-1434592161"/>
                <w15:appearance w15:val="hidden"/>
                <w:picture/>
              </w:sdtPr>
              <w:sdtEndPr/>
              <w:sdtContent>
                <w:r w:rsidR="00B36C9F" w:rsidRPr="00F348DF">
                  <w:rPr>
                    <w:noProof/>
                  </w:rPr>
                  <w:drawing>
                    <wp:inline distT="0" distB="0" distL="0" distR="0" wp14:anchorId="77E24B9C" wp14:editId="3F7BAA84">
                      <wp:extent cx="612910" cy="606098"/>
                      <wp:effectExtent l="0" t="0" r="0" b="3810"/>
                      <wp:docPr id="674" name="Picture 3" descr="logo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8251CB-6663-9D48-8C80-C0D91B4EEE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extLst>
                                  <a:ext uri="{FF2B5EF4-FFF2-40B4-BE49-F238E27FC236}">
                                    <a16:creationId xmlns:a16="http://schemas.microsoft.com/office/drawing/2014/main" id="{AC8251CB-6663-9D48-8C80-C0D91B4EEE70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1">
                                <a:lum bright="-100000"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910" cy="6060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520" w:type="dxa"/>
          </w:tcPr>
          <w:p w14:paraId="34041A60" w14:textId="29FB00FD" w:rsidR="00B36C9F" w:rsidRPr="00E9430C" w:rsidRDefault="00892141" w:rsidP="00146A4A">
            <w:sdt>
              <w:sdtPr>
                <w:alias w:val="Company Address"/>
                <w:tag w:val=""/>
                <w:id w:val="-1717578511"/>
                <w:placeholder>
                  <w:docPart w:val="576193A29B93408BB4190C4DA5A4D46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Front End Developer</w:t>
                </w:r>
                <w:r>
                  <w:br/>
                  <w:t>AquaMart Inc</w:t>
                </w:r>
                <w:r>
                  <w:br/>
                  <w:t>555 ON, Canada</w:t>
                </w:r>
              </w:sdtContent>
            </w:sdt>
          </w:p>
          <w:p w14:paraId="1C74B1F0" w14:textId="71F00471" w:rsidR="00B36C9F" w:rsidRPr="00E9430C" w:rsidRDefault="00892141" w:rsidP="00146A4A">
            <w:sdt>
              <w:sdtPr>
                <w:alias w:val="Email Address"/>
                <w:tag w:val=""/>
                <w:id w:val="2054888540"/>
                <w:placeholder>
                  <w:docPart w:val="21F6DD7CB1384CF3A37922013F2B4F3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2F018C">
                  <w:t>Aamir@Aquamart.ca</w:t>
                </w:r>
              </w:sdtContent>
            </w:sdt>
          </w:p>
          <w:p w14:paraId="43DB0E97" w14:textId="14107498" w:rsidR="00B36C9F" w:rsidRDefault="00892141" w:rsidP="00146A4A">
            <w:sdt>
              <w:sdtPr>
                <w:alias w:val="Web Address"/>
                <w:tag w:val=""/>
                <w:id w:val="1252089363"/>
                <w:placeholder>
                  <w:docPart w:val="508C94566E074E05B22DECB2F0F2B2D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  <w:tc>
          <w:tcPr>
            <w:tcW w:w="2520" w:type="dxa"/>
          </w:tcPr>
          <w:p w14:paraId="45CB9EDB" w14:textId="6CDDB3C8" w:rsidR="00B36C9F" w:rsidRDefault="001166D7" w:rsidP="00146A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1D284F3" wp14:editId="0D0209BC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-24765</wp:posOffset>
                  </wp:positionV>
                  <wp:extent cx="1028571" cy="720000"/>
                  <wp:effectExtent l="0" t="0" r="635" b="4445"/>
                  <wp:wrapNone/>
                  <wp:docPr id="150919457" name="Picture 150919457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6C9F" w:rsidRPr="00F348DF">
              <w:rPr>
                <w:noProof/>
              </w:rPr>
              <w:drawing>
                <wp:inline distT="0" distB="0" distL="0" distR="0" wp14:anchorId="064953C3" wp14:editId="461F1018">
                  <wp:extent cx="612910" cy="606098"/>
                  <wp:effectExtent l="0" t="0" r="0" b="3810"/>
                  <wp:docPr id="675" name="Picture 3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09" cy="61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2F9A15E5" w14:textId="2A7490D9" w:rsidR="00B36C9F" w:rsidRPr="00E9430C" w:rsidRDefault="00892141" w:rsidP="00146A4A">
            <w:sdt>
              <w:sdtPr>
                <w:alias w:val="Company Address"/>
                <w:tag w:val=""/>
                <w:id w:val="1654172518"/>
                <w:placeholder>
                  <w:docPart w:val="4AF60AEE8C2842FD9BDB2F2D1A07C9B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Front End Developer</w:t>
                </w:r>
                <w:r>
                  <w:br/>
                  <w:t>AquaMart Inc</w:t>
                </w:r>
                <w:r>
                  <w:br/>
                  <w:t>555 ON, Canada</w:t>
                </w:r>
              </w:sdtContent>
            </w:sdt>
          </w:p>
          <w:p w14:paraId="4546BFF8" w14:textId="6DB64CE7" w:rsidR="00B36C9F" w:rsidRPr="00E9430C" w:rsidRDefault="00892141" w:rsidP="00146A4A">
            <w:sdt>
              <w:sdtPr>
                <w:alias w:val="Email Address"/>
                <w:tag w:val=""/>
                <w:id w:val="-688517868"/>
                <w:placeholder>
                  <w:docPart w:val="34900170F6824513AD7C2ED5C0A6EC3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2F018C">
                  <w:t>Aamir@Aquamart.ca</w:t>
                </w:r>
              </w:sdtContent>
            </w:sdt>
          </w:p>
          <w:p w14:paraId="463F5566" w14:textId="2E448F0A" w:rsidR="00B36C9F" w:rsidRDefault="00892141" w:rsidP="00146A4A">
            <w:sdt>
              <w:sdtPr>
                <w:alias w:val="Web Address"/>
                <w:tag w:val=""/>
                <w:id w:val="264043815"/>
                <w:placeholder>
                  <w:docPart w:val="D4BFFF9CBDB948DB80367A8A2891DA9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</w:tr>
    </w:tbl>
    <w:p w14:paraId="778F071C" w14:textId="77777777" w:rsidR="00C32AED" w:rsidRPr="005D44A0" w:rsidRDefault="00C32AED" w:rsidP="005D44A0">
      <w:pPr>
        <w:spacing w:before="0"/>
        <w:rPr>
          <w:sz w:val="8"/>
        </w:rPr>
      </w:pPr>
    </w:p>
    <w:sectPr w:rsidR="00C32AED" w:rsidRPr="005D44A0" w:rsidSect="003E5514">
      <w:pgSz w:w="12240" w:h="15840"/>
      <w:pgMar w:top="432" w:right="1080" w:bottom="360" w:left="1080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67497" w14:textId="77777777" w:rsidR="00436507" w:rsidRDefault="00436507" w:rsidP="000861BD">
      <w:r>
        <w:separator/>
      </w:r>
    </w:p>
  </w:endnote>
  <w:endnote w:type="continuationSeparator" w:id="0">
    <w:p w14:paraId="1CB712F4" w14:textId="77777777" w:rsidR="00436507" w:rsidRDefault="00436507" w:rsidP="0008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BB2C" w14:textId="77777777" w:rsidR="00436507" w:rsidRDefault="00436507" w:rsidP="000861BD">
      <w:r>
        <w:separator/>
      </w:r>
    </w:p>
  </w:footnote>
  <w:footnote w:type="continuationSeparator" w:id="0">
    <w:p w14:paraId="6E147DF5" w14:textId="77777777" w:rsidR="00436507" w:rsidRDefault="00436507" w:rsidP="00086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07"/>
    <w:rsid w:val="000861BD"/>
    <w:rsid w:val="000C44AE"/>
    <w:rsid w:val="001166D7"/>
    <w:rsid w:val="00130407"/>
    <w:rsid w:val="001A5374"/>
    <w:rsid w:val="001B5494"/>
    <w:rsid w:val="001D4CE0"/>
    <w:rsid w:val="00202C01"/>
    <w:rsid w:val="00236089"/>
    <w:rsid w:val="0023706A"/>
    <w:rsid w:val="002509E2"/>
    <w:rsid w:val="00261414"/>
    <w:rsid w:val="00270C36"/>
    <w:rsid w:val="002A7DD6"/>
    <w:rsid w:val="002F018C"/>
    <w:rsid w:val="003058A8"/>
    <w:rsid w:val="003130EF"/>
    <w:rsid w:val="00313452"/>
    <w:rsid w:val="003332F4"/>
    <w:rsid w:val="003369B1"/>
    <w:rsid w:val="00377B44"/>
    <w:rsid w:val="003D0538"/>
    <w:rsid w:val="003E5514"/>
    <w:rsid w:val="00436507"/>
    <w:rsid w:val="00453D7F"/>
    <w:rsid w:val="0047659F"/>
    <w:rsid w:val="004D646C"/>
    <w:rsid w:val="004F5505"/>
    <w:rsid w:val="005370F3"/>
    <w:rsid w:val="00542B92"/>
    <w:rsid w:val="00567CE6"/>
    <w:rsid w:val="00590DA2"/>
    <w:rsid w:val="005D089A"/>
    <w:rsid w:val="005D44A0"/>
    <w:rsid w:val="005F728B"/>
    <w:rsid w:val="00662CB2"/>
    <w:rsid w:val="0068798C"/>
    <w:rsid w:val="006C7106"/>
    <w:rsid w:val="006E2E41"/>
    <w:rsid w:val="007331A4"/>
    <w:rsid w:val="007725F2"/>
    <w:rsid w:val="00772F60"/>
    <w:rsid w:val="0078664E"/>
    <w:rsid w:val="007A2A57"/>
    <w:rsid w:val="008811EA"/>
    <w:rsid w:val="00886B17"/>
    <w:rsid w:val="00892141"/>
    <w:rsid w:val="00897247"/>
    <w:rsid w:val="008C0AA6"/>
    <w:rsid w:val="008C12C1"/>
    <w:rsid w:val="0090148B"/>
    <w:rsid w:val="009129F8"/>
    <w:rsid w:val="00950D75"/>
    <w:rsid w:val="009C79A8"/>
    <w:rsid w:val="009C7B04"/>
    <w:rsid w:val="00A027BC"/>
    <w:rsid w:val="00A30D2A"/>
    <w:rsid w:val="00A54BA0"/>
    <w:rsid w:val="00A8234F"/>
    <w:rsid w:val="00A8482A"/>
    <w:rsid w:val="00B36C9F"/>
    <w:rsid w:val="00B41BC1"/>
    <w:rsid w:val="00B55F40"/>
    <w:rsid w:val="00B57801"/>
    <w:rsid w:val="00BA6EE7"/>
    <w:rsid w:val="00BD1694"/>
    <w:rsid w:val="00C32AED"/>
    <w:rsid w:val="00C3386C"/>
    <w:rsid w:val="00C60398"/>
    <w:rsid w:val="00CA7FB5"/>
    <w:rsid w:val="00D14F89"/>
    <w:rsid w:val="00D972AA"/>
    <w:rsid w:val="00DE4160"/>
    <w:rsid w:val="00DF7F05"/>
    <w:rsid w:val="00E048DF"/>
    <w:rsid w:val="00E06216"/>
    <w:rsid w:val="00E74CB9"/>
    <w:rsid w:val="00E9430C"/>
    <w:rsid w:val="00EC175D"/>
    <w:rsid w:val="00EC23DA"/>
    <w:rsid w:val="00ED3EA3"/>
    <w:rsid w:val="00EF6994"/>
    <w:rsid w:val="00F348DF"/>
    <w:rsid w:val="00F665A5"/>
    <w:rsid w:val="00F907E7"/>
    <w:rsid w:val="00F94F88"/>
    <w:rsid w:val="00F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90F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7406D" w:themeColor="text2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before="4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E7"/>
    <w:pPr>
      <w:spacing w:after="0"/>
    </w:pPr>
  </w:style>
  <w:style w:type="paragraph" w:styleId="Heading1">
    <w:name w:val="heading 1"/>
    <w:next w:val="BodyText"/>
    <w:link w:val="Heading1Char"/>
    <w:semiHidden/>
    <w:qFormat/>
    <w:rsid w:val="003369B1"/>
    <w:pPr>
      <w:spacing w:after="0"/>
      <w:outlineLvl w:val="0"/>
    </w:pPr>
    <w:rPr>
      <w:rFonts w:asciiTheme="majorHAnsi" w:eastAsia="Times New Roman" w:hAnsiTheme="majorHAnsi" w:cs="Arial"/>
      <w:b/>
      <w:color w:val="17406D" w:themeColor="accent1"/>
      <w:spacing w:val="40"/>
      <w:kern w:val="0"/>
      <w:sz w:val="36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semiHidden/>
    <w:qFormat/>
    <w:rPr>
      <w:b w:val="0"/>
      <w:bCs w:val="0"/>
      <w:color w:val="17406D" w:themeColor="accent1"/>
    </w:rPr>
  </w:style>
  <w:style w:type="paragraph" w:customStyle="1" w:styleId="Organization">
    <w:name w:val="Organization"/>
    <w:basedOn w:val="Normal"/>
    <w:uiPriority w:val="1"/>
    <w:semiHidden/>
    <w:qFormat/>
    <w:rPr>
      <w:color w:val="0B1F36" w:themeColor="text2" w:themeShade="80"/>
    </w:rPr>
  </w:style>
  <w:style w:type="paragraph" w:customStyle="1" w:styleId="Name">
    <w:name w:val="Name"/>
    <w:basedOn w:val="Normal"/>
    <w:uiPriority w:val="1"/>
    <w:qFormat/>
    <w:rsid w:val="00DE4160"/>
    <w:pPr>
      <w:spacing w:before="0"/>
    </w:pPr>
    <w:rPr>
      <w:caps/>
      <w:color w:val="FFFFFF" w:themeColor="background1"/>
      <w:sz w:val="32"/>
    </w:rPr>
  </w:style>
  <w:style w:type="character" w:customStyle="1" w:styleId="Heading1Char">
    <w:name w:val="Heading 1 Char"/>
    <w:basedOn w:val="DefaultParagraphFont"/>
    <w:link w:val="Heading1"/>
    <w:semiHidden/>
    <w:rsid w:val="00DF7F05"/>
    <w:rPr>
      <w:rFonts w:asciiTheme="majorHAnsi" w:eastAsia="Times New Roman" w:hAnsiTheme="majorHAnsi" w:cs="Arial"/>
      <w:b/>
      <w:color w:val="17406D" w:themeColor="accent1"/>
      <w:spacing w:val="40"/>
      <w:kern w:val="0"/>
      <w:sz w:val="36"/>
      <w:szCs w:val="32"/>
      <w:lang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9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9B1"/>
  </w:style>
  <w:style w:type="paragraph" w:styleId="Header">
    <w:name w:val="header"/>
    <w:basedOn w:val="Normal"/>
    <w:link w:val="HeaderChar"/>
    <w:uiPriority w:val="99"/>
    <w:semiHidden/>
    <w:rsid w:val="00086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F05"/>
  </w:style>
  <w:style w:type="paragraph" w:styleId="Footer">
    <w:name w:val="footer"/>
    <w:basedOn w:val="Normal"/>
    <w:link w:val="FooterChar"/>
    <w:uiPriority w:val="99"/>
    <w:semiHidden/>
    <w:rsid w:val="00086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F05"/>
  </w:style>
  <w:style w:type="paragraph" w:styleId="Title">
    <w:name w:val="Title"/>
    <w:basedOn w:val="Normal"/>
    <w:next w:val="Normal"/>
    <w:link w:val="TitleChar"/>
    <w:uiPriority w:val="10"/>
    <w:semiHidden/>
    <w:qFormat/>
    <w:rsid w:val="00F907E7"/>
    <w:pPr>
      <w:spacing w:before="0"/>
      <w:contextualSpacing/>
    </w:pPr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7E7"/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17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17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\AppData\Roaming\Microsoft\Templates\Big%20wave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9147121F834F4B8F8BE5DD4768C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7A2EE-9E93-4CEB-8524-CF678BFAD6F2}"/>
      </w:docPartPr>
      <w:docPartBody>
        <w:p w:rsidR="009F7007" w:rsidRDefault="009F7007">
          <w:pPr>
            <w:pStyle w:val="629147121F834F4B8F8BE5DD4768C2C6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D76402BA74D74A63950210CB502EB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A19C7-5E2E-43B3-AC3D-557176613FBC}"/>
      </w:docPartPr>
      <w:docPartBody>
        <w:p w:rsidR="009F7007" w:rsidRDefault="009F7007">
          <w:pPr>
            <w:pStyle w:val="D76402BA74D74A63950210CB502EB8E2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B93E1CE1796644F2A2E0F3FA0CE1B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76D46-6FA8-486A-8C16-941300A61400}"/>
      </w:docPartPr>
      <w:docPartBody>
        <w:p w:rsidR="009F7007" w:rsidRDefault="009F7007">
          <w:pPr>
            <w:pStyle w:val="B93E1CE1796644F2A2E0F3FA0CE1BE9B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3FA738A237DE4EDAA320B4FB59AE1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D8A2A-4DBF-4BE7-9D55-14C870AE0F38}"/>
      </w:docPartPr>
      <w:docPartBody>
        <w:p w:rsidR="009F7007" w:rsidRDefault="009F7007">
          <w:pPr>
            <w:pStyle w:val="3FA738A237DE4EDAA320B4FB59AE12F8"/>
          </w:pPr>
          <w:r w:rsidRPr="00E9430C">
            <w:t>[email address]</w:t>
          </w:r>
        </w:p>
      </w:docPartBody>
    </w:docPart>
    <w:docPart>
      <w:docPartPr>
        <w:name w:val="2BE956B72C5245D09070DC8C24D1C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0C6AA-EA8A-4EAC-96F0-E80FAE07F338}"/>
      </w:docPartPr>
      <w:docPartBody>
        <w:p w:rsidR="009F7007" w:rsidRDefault="009F7007">
          <w:pPr>
            <w:pStyle w:val="2BE956B72C5245D09070DC8C24D1C843"/>
          </w:pPr>
          <w:r w:rsidRPr="00E9430C">
            <w:t>[web address]</w:t>
          </w:r>
        </w:p>
      </w:docPartBody>
    </w:docPart>
    <w:docPart>
      <w:docPartPr>
        <w:name w:val="E2158A40E38341F9B7B0693C65E6D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875A9-1B1A-492E-A6FE-9AC2A5C8D9C4}"/>
      </w:docPartPr>
      <w:docPartBody>
        <w:p w:rsidR="009F7007" w:rsidRDefault="009F7007">
          <w:pPr>
            <w:pStyle w:val="E2158A40E38341F9B7B0693C65E6DC82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80C6D96CF2D3404BA313AB0134696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DD70B-0411-479B-8136-D2C4D4EF9B8C}"/>
      </w:docPartPr>
      <w:docPartBody>
        <w:p w:rsidR="009F7007" w:rsidRDefault="009F7007">
          <w:pPr>
            <w:pStyle w:val="80C6D96CF2D3404BA313AB0134696A6C"/>
          </w:pPr>
          <w:r w:rsidRPr="00E9430C">
            <w:t>[email address]</w:t>
          </w:r>
        </w:p>
      </w:docPartBody>
    </w:docPart>
    <w:docPart>
      <w:docPartPr>
        <w:name w:val="25519661F3974CD49EAE31072619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06B48-7ED5-4E3D-8365-A3118366A7A2}"/>
      </w:docPartPr>
      <w:docPartBody>
        <w:p w:rsidR="009F7007" w:rsidRDefault="009F7007">
          <w:pPr>
            <w:pStyle w:val="25519661F3974CD49EAE31072619F5D5"/>
          </w:pPr>
          <w:r w:rsidRPr="00E9430C">
            <w:t>[web address]</w:t>
          </w:r>
        </w:p>
      </w:docPartBody>
    </w:docPart>
    <w:docPart>
      <w:docPartPr>
        <w:name w:val="D054409EEEC94BE1902E725A9C583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EB2C0-BF91-4BF1-8002-CF88D32211FD}"/>
      </w:docPartPr>
      <w:docPartBody>
        <w:p w:rsidR="009F7007" w:rsidRDefault="009F7007">
          <w:pPr>
            <w:pStyle w:val="D054409EEEC94BE1902E725A9C583E3B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6A69041259D441F7935C954F3FAF3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1A54D-B455-4164-866A-5886FE2628CA}"/>
      </w:docPartPr>
      <w:docPartBody>
        <w:p w:rsidR="009F7007" w:rsidRDefault="009F7007">
          <w:pPr>
            <w:pStyle w:val="6A69041259D441F7935C954F3FAF3AC3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D6F311290E6C4661828BB97BF0593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49842-11B8-4457-8719-1CAF9B64172B}"/>
      </w:docPartPr>
      <w:docPartBody>
        <w:p w:rsidR="009F7007" w:rsidRDefault="009F7007">
          <w:pPr>
            <w:pStyle w:val="D6F311290E6C4661828BB97BF0593A16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176A9D0441444483BAEFA6D508128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A9BB6-2EBD-4D0B-8FBC-C497B199BCFB}"/>
      </w:docPartPr>
      <w:docPartBody>
        <w:p w:rsidR="009F7007" w:rsidRDefault="009F7007">
          <w:pPr>
            <w:pStyle w:val="176A9D0441444483BAEFA6D508128FB7"/>
          </w:pPr>
          <w:r w:rsidRPr="00E9430C">
            <w:t>[email address]</w:t>
          </w:r>
        </w:p>
      </w:docPartBody>
    </w:docPart>
    <w:docPart>
      <w:docPartPr>
        <w:name w:val="71403C8067664AD786BD3C6EC35C4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213BE-3B3A-45C8-8118-11B2ABD5BB5C}"/>
      </w:docPartPr>
      <w:docPartBody>
        <w:p w:rsidR="009F7007" w:rsidRDefault="009F7007">
          <w:pPr>
            <w:pStyle w:val="71403C8067664AD786BD3C6EC35C41FF"/>
          </w:pPr>
          <w:r w:rsidRPr="00E9430C">
            <w:t>[web address]</w:t>
          </w:r>
        </w:p>
      </w:docPartBody>
    </w:docPart>
    <w:docPart>
      <w:docPartPr>
        <w:name w:val="432F0D90A5A94B7BA31C9183DE4BF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DF95D-5EEA-48C8-B6D5-71AB984A65F9}"/>
      </w:docPartPr>
      <w:docPartBody>
        <w:p w:rsidR="009F7007" w:rsidRDefault="009F7007">
          <w:pPr>
            <w:pStyle w:val="432F0D90A5A94B7BA31C9183DE4BF413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11215B424F354C78BCAD4752D2249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45A71-3817-4BDC-9F46-6F92D1B09D6C}"/>
      </w:docPartPr>
      <w:docPartBody>
        <w:p w:rsidR="009F7007" w:rsidRDefault="009F7007">
          <w:pPr>
            <w:pStyle w:val="11215B424F354C78BCAD4752D2249456"/>
          </w:pPr>
          <w:r w:rsidRPr="00E9430C">
            <w:t>[email address]</w:t>
          </w:r>
        </w:p>
      </w:docPartBody>
    </w:docPart>
    <w:docPart>
      <w:docPartPr>
        <w:name w:val="289BDF9B38BF4C969E4350E7FC0B2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7FB10-CD7A-4347-9D8A-5E5D011E010B}"/>
      </w:docPartPr>
      <w:docPartBody>
        <w:p w:rsidR="009F7007" w:rsidRDefault="009F7007">
          <w:pPr>
            <w:pStyle w:val="289BDF9B38BF4C969E4350E7FC0B2DA6"/>
          </w:pPr>
          <w:r w:rsidRPr="00E9430C">
            <w:t>[web address]</w:t>
          </w:r>
        </w:p>
      </w:docPartBody>
    </w:docPart>
    <w:docPart>
      <w:docPartPr>
        <w:name w:val="70A250C8F0B74D69BE87C7C99671B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957F5-D959-4062-8F60-AD8D2CE9B871}"/>
      </w:docPartPr>
      <w:docPartBody>
        <w:p w:rsidR="009F7007" w:rsidRDefault="009F7007">
          <w:pPr>
            <w:pStyle w:val="70A250C8F0B74D69BE87C7C99671BAE2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B4C7A7B7303A432BA4C8190CF7561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46CC4-A52C-46BB-B7B1-B2600335147A}"/>
      </w:docPartPr>
      <w:docPartBody>
        <w:p w:rsidR="009F7007" w:rsidRDefault="009F7007">
          <w:pPr>
            <w:pStyle w:val="B4C7A7B7303A432BA4C8190CF75618D1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2D8DC5BCF2DA4135AA063F049A6DB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7D085-3F00-488F-816F-7B3E61A8E93D}"/>
      </w:docPartPr>
      <w:docPartBody>
        <w:p w:rsidR="009F7007" w:rsidRDefault="009F7007">
          <w:pPr>
            <w:pStyle w:val="2D8DC5BCF2DA4135AA063F049A6DBB03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943EC723977042D38BABC4C2B5F67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D3B52-342F-4D47-BC8C-F096B20FD674}"/>
      </w:docPartPr>
      <w:docPartBody>
        <w:p w:rsidR="009F7007" w:rsidRDefault="009F7007">
          <w:pPr>
            <w:pStyle w:val="943EC723977042D38BABC4C2B5F67535"/>
          </w:pPr>
          <w:r w:rsidRPr="00E9430C">
            <w:t>[email address]</w:t>
          </w:r>
        </w:p>
      </w:docPartBody>
    </w:docPart>
    <w:docPart>
      <w:docPartPr>
        <w:name w:val="40DA20983F874F1CB5558A6A45351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E44FA-4465-4785-BCAA-AA0A0382D58C}"/>
      </w:docPartPr>
      <w:docPartBody>
        <w:p w:rsidR="009F7007" w:rsidRDefault="009F7007">
          <w:pPr>
            <w:pStyle w:val="40DA20983F874F1CB5558A6A453514F1"/>
          </w:pPr>
          <w:r w:rsidRPr="00E9430C">
            <w:t>[web address]</w:t>
          </w:r>
        </w:p>
      </w:docPartBody>
    </w:docPart>
    <w:docPart>
      <w:docPartPr>
        <w:name w:val="6539C31C1A324790BD34C59483D4E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DA61D-554D-438F-B4C2-8965F381EA45}"/>
      </w:docPartPr>
      <w:docPartBody>
        <w:p w:rsidR="009F7007" w:rsidRDefault="009F7007">
          <w:pPr>
            <w:pStyle w:val="6539C31C1A324790BD34C59483D4E9F3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12CC3F6286AA4D80921C5A6FBBD3D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FD5C9-1925-4686-925A-E6EF63F92923}"/>
      </w:docPartPr>
      <w:docPartBody>
        <w:p w:rsidR="009F7007" w:rsidRDefault="009F7007">
          <w:pPr>
            <w:pStyle w:val="12CC3F6286AA4D80921C5A6FBBD3D14A"/>
          </w:pPr>
          <w:r w:rsidRPr="00E9430C">
            <w:t>[email address]</w:t>
          </w:r>
        </w:p>
      </w:docPartBody>
    </w:docPart>
    <w:docPart>
      <w:docPartPr>
        <w:name w:val="E953F961D2D24FD5A9A45BFDB5A08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B80FD-423D-42F6-91DE-65DDFC3BF98A}"/>
      </w:docPartPr>
      <w:docPartBody>
        <w:p w:rsidR="009F7007" w:rsidRDefault="009F7007">
          <w:pPr>
            <w:pStyle w:val="E953F961D2D24FD5A9A45BFDB5A0899E"/>
          </w:pPr>
          <w:r w:rsidRPr="00E9430C">
            <w:t>[web address]</w:t>
          </w:r>
        </w:p>
      </w:docPartBody>
    </w:docPart>
    <w:docPart>
      <w:docPartPr>
        <w:name w:val="9452BACAD2CD476080F4330821A0A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9DAF1-988B-42F2-8CFD-E4E52AE0734D}"/>
      </w:docPartPr>
      <w:docPartBody>
        <w:p w:rsidR="009F7007" w:rsidRDefault="009F7007">
          <w:pPr>
            <w:pStyle w:val="9452BACAD2CD476080F4330821A0A117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3BC4C2EB0C6845BFACB5BEA91344C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AD2AA-67E0-49CA-B557-C5686BF5DF03}"/>
      </w:docPartPr>
      <w:docPartBody>
        <w:p w:rsidR="009F7007" w:rsidRDefault="009F7007">
          <w:pPr>
            <w:pStyle w:val="3BC4C2EB0C6845BFACB5BEA91344CBCF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1D3999DA22EC40869D00CD82C16F9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8A773-C612-4E75-84B5-4CACB86CF6C6}"/>
      </w:docPartPr>
      <w:docPartBody>
        <w:p w:rsidR="009F7007" w:rsidRDefault="009F7007">
          <w:pPr>
            <w:pStyle w:val="1D3999DA22EC40869D00CD82C16F9BDC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DE42AB5592EF4432BD859E417D2AF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68627-F300-46EB-B39E-54B5D9C8032D}"/>
      </w:docPartPr>
      <w:docPartBody>
        <w:p w:rsidR="009F7007" w:rsidRDefault="009F7007">
          <w:pPr>
            <w:pStyle w:val="DE42AB5592EF4432BD859E417D2AF95D"/>
          </w:pPr>
          <w:r w:rsidRPr="00E9430C">
            <w:t>[email address]</w:t>
          </w:r>
        </w:p>
      </w:docPartBody>
    </w:docPart>
    <w:docPart>
      <w:docPartPr>
        <w:name w:val="AB1E122D2DDD4865B9BF62CF1675B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80C69-770F-4422-AECD-70F9F98ADA18}"/>
      </w:docPartPr>
      <w:docPartBody>
        <w:p w:rsidR="009F7007" w:rsidRDefault="009F7007">
          <w:pPr>
            <w:pStyle w:val="AB1E122D2DDD4865B9BF62CF1675B5DC"/>
          </w:pPr>
          <w:r w:rsidRPr="00E9430C">
            <w:t>[web address]</w:t>
          </w:r>
        </w:p>
      </w:docPartBody>
    </w:docPart>
    <w:docPart>
      <w:docPartPr>
        <w:name w:val="1494F495A31D42659081E1F0536AA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133FB-6099-4F40-BCF2-DD60C997708C}"/>
      </w:docPartPr>
      <w:docPartBody>
        <w:p w:rsidR="009F7007" w:rsidRDefault="009F7007">
          <w:pPr>
            <w:pStyle w:val="1494F495A31D42659081E1F0536AA8D3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2431077774E949C7BE61979D49667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3043F-1190-4210-9D29-1A3B148A93B6}"/>
      </w:docPartPr>
      <w:docPartBody>
        <w:p w:rsidR="009F7007" w:rsidRDefault="009F7007">
          <w:pPr>
            <w:pStyle w:val="2431077774E949C7BE61979D496672A3"/>
          </w:pPr>
          <w:r w:rsidRPr="00E9430C">
            <w:t>[email address]</w:t>
          </w:r>
        </w:p>
      </w:docPartBody>
    </w:docPart>
    <w:docPart>
      <w:docPartPr>
        <w:name w:val="C912B89B0E024E98AD5224EDDE5D5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F49F0-C3FF-49CC-A92D-8143B8C4B6AA}"/>
      </w:docPartPr>
      <w:docPartBody>
        <w:p w:rsidR="009F7007" w:rsidRDefault="009F7007">
          <w:pPr>
            <w:pStyle w:val="C912B89B0E024E98AD5224EDDE5D5CAE"/>
          </w:pPr>
          <w:r w:rsidRPr="00E9430C">
            <w:t>[web address]</w:t>
          </w:r>
        </w:p>
      </w:docPartBody>
    </w:docPart>
    <w:docPart>
      <w:docPartPr>
        <w:name w:val="72B166A3447246319EF2BB90B5B18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8E087-0030-4CF5-87B2-DD445FD58FB2}"/>
      </w:docPartPr>
      <w:docPartBody>
        <w:p w:rsidR="009F7007" w:rsidRDefault="009F7007">
          <w:pPr>
            <w:pStyle w:val="72B166A3447246319EF2BB90B5B18C77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64FBB0E8CAC04A57A225B1B388BBE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CE07-FFE4-437C-8FCE-D98656D6E702}"/>
      </w:docPartPr>
      <w:docPartBody>
        <w:p w:rsidR="009F7007" w:rsidRDefault="009F7007">
          <w:pPr>
            <w:pStyle w:val="64FBB0E8CAC04A57A225B1B388BBEDD1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576193A29B93408BB4190C4DA5A4D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06F2C-7C16-453A-981C-3462655E4409}"/>
      </w:docPartPr>
      <w:docPartBody>
        <w:p w:rsidR="009F7007" w:rsidRDefault="009F7007">
          <w:pPr>
            <w:pStyle w:val="576193A29B93408BB4190C4DA5A4D465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21F6DD7CB1384CF3A37922013F2B4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C2EEC-F8D6-4EE2-B25B-529E6B1B7C97}"/>
      </w:docPartPr>
      <w:docPartBody>
        <w:p w:rsidR="009F7007" w:rsidRDefault="009F7007">
          <w:pPr>
            <w:pStyle w:val="21F6DD7CB1384CF3A37922013F2B4F3E"/>
          </w:pPr>
          <w:r w:rsidRPr="00E9430C">
            <w:t>[email address]</w:t>
          </w:r>
        </w:p>
      </w:docPartBody>
    </w:docPart>
    <w:docPart>
      <w:docPartPr>
        <w:name w:val="508C94566E074E05B22DECB2F0F2B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CAE37-2ED9-4133-B44C-771F6373592B}"/>
      </w:docPartPr>
      <w:docPartBody>
        <w:p w:rsidR="009F7007" w:rsidRDefault="009F7007">
          <w:pPr>
            <w:pStyle w:val="508C94566E074E05B22DECB2F0F2B2DA"/>
          </w:pPr>
          <w:r w:rsidRPr="00E9430C">
            <w:t>[web address]</w:t>
          </w:r>
        </w:p>
      </w:docPartBody>
    </w:docPart>
    <w:docPart>
      <w:docPartPr>
        <w:name w:val="4AF60AEE8C2842FD9BDB2F2D1A07C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83AF-F33E-4A5C-82AE-BA8031128993}"/>
      </w:docPartPr>
      <w:docPartBody>
        <w:p w:rsidR="009F7007" w:rsidRDefault="009F7007">
          <w:pPr>
            <w:pStyle w:val="4AF60AEE8C2842FD9BDB2F2D1A07C9B1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34900170F6824513AD7C2ED5C0A6E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2A73-3512-4828-AF35-C2E1FEBF03B7}"/>
      </w:docPartPr>
      <w:docPartBody>
        <w:p w:rsidR="009F7007" w:rsidRDefault="009F7007">
          <w:pPr>
            <w:pStyle w:val="34900170F6824513AD7C2ED5C0A6EC3C"/>
          </w:pPr>
          <w:r w:rsidRPr="00E9430C">
            <w:t>[email address]</w:t>
          </w:r>
        </w:p>
      </w:docPartBody>
    </w:docPart>
    <w:docPart>
      <w:docPartPr>
        <w:name w:val="D4BFFF9CBDB948DB80367A8A2891D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CE5AE-451F-495F-B3FF-B7CC08E9722E}"/>
      </w:docPartPr>
      <w:docPartBody>
        <w:p w:rsidR="009F7007" w:rsidRDefault="009F7007">
          <w:pPr>
            <w:pStyle w:val="D4BFFF9CBDB948DB80367A8A2891DA98"/>
          </w:pPr>
          <w:r w:rsidRPr="00E9430C"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07"/>
    <w:rsid w:val="009F7007"/>
    <w:rsid w:val="00AE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9147121F834F4B8F8BE5DD4768C2C6">
    <w:name w:val="629147121F834F4B8F8BE5DD4768C2C6"/>
  </w:style>
  <w:style w:type="paragraph" w:customStyle="1" w:styleId="D76402BA74D74A63950210CB502EB8E2">
    <w:name w:val="D76402BA74D74A63950210CB502EB8E2"/>
  </w:style>
  <w:style w:type="paragraph" w:customStyle="1" w:styleId="B93E1CE1796644F2A2E0F3FA0CE1BE9B">
    <w:name w:val="B93E1CE1796644F2A2E0F3FA0CE1BE9B"/>
  </w:style>
  <w:style w:type="paragraph" w:customStyle="1" w:styleId="3FA738A237DE4EDAA320B4FB59AE12F8">
    <w:name w:val="3FA738A237DE4EDAA320B4FB59AE12F8"/>
  </w:style>
  <w:style w:type="paragraph" w:customStyle="1" w:styleId="2BE956B72C5245D09070DC8C24D1C843">
    <w:name w:val="2BE956B72C5245D09070DC8C24D1C843"/>
  </w:style>
  <w:style w:type="paragraph" w:customStyle="1" w:styleId="E2158A40E38341F9B7B0693C65E6DC82">
    <w:name w:val="E2158A40E38341F9B7B0693C65E6DC82"/>
  </w:style>
  <w:style w:type="paragraph" w:customStyle="1" w:styleId="80C6D96CF2D3404BA313AB0134696A6C">
    <w:name w:val="80C6D96CF2D3404BA313AB0134696A6C"/>
  </w:style>
  <w:style w:type="paragraph" w:customStyle="1" w:styleId="25519661F3974CD49EAE31072619F5D5">
    <w:name w:val="25519661F3974CD49EAE31072619F5D5"/>
  </w:style>
  <w:style w:type="paragraph" w:customStyle="1" w:styleId="D054409EEEC94BE1902E725A9C583E3B">
    <w:name w:val="D054409EEEC94BE1902E725A9C583E3B"/>
  </w:style>
  <w:style w:type="paragraph" w:customStyle="1" w:styleId="6A69041259D441F7935C954F3FAF3AC3">
    <w:name w:val="6A69041259D441F7935C954F3FAF3AC3"/>
  </w:style>
  <w:style w:type="paragraph" w:customStyle="1" w:styleId="D6F311290E6C4661828BB97BF0593A16">
    <w:name w:val="D6F311290E6C4661828BB97BF0593A16"/>
  </w:style>
  <w:style w:type="paragraph" w:customStyle="1" w:styleId="176A9D0441444483BAEFA6D508128FB7">
    <w:name w:val="176A9D0441444483BAEFA6D508128FB7"/>
  </w:style>
  <w:style w:type="paragraph" w:customStyle="1" w:styleId="71403C8067664AD786BD3C6EC35C41FF">
    <w:name w:val="71403C8067664AD786BD3C6EC35C41FF"/>
  </w:style>
  <w:style w:type="paragraph" w:customStyle="1" w:styleId="432F0D90A5A94B7BA31C9183DE4BF413">
    <w:name w:val="432F0D90A5A94B7BA31C9183DE4BF413"/>
  </w:style>
  <w:style w:type="paragraph" w:customStyle="1" w:styleId="11215B424F354C78BCAD4752D2249456">
    <w:name w:val="11215B424F354C78BCAD4752D2249456"/>
  </w:style>
  <w:style w:type="paragraph" w:customStyle="1" w:styleId="289BDF9B38BF4C969E4350E7FC0B2DA6">
    <w:name w:val="289BDF9B38BF4C969E4350E7FC0B2DA6"/>
  </w:style>
  <w:style w:type="paragraph" w:customStyle="1" w:styleId="70A250C8F0B74D69BE87C7C99671BAE2">
    <w:name w:val="70A250C8F0B74D69BE87C7C99671BAE2"/>
  </w:style>
  <w:style w:type="paragraph" w:customStyle="1" w:styleId="B4C7A7B7303A432BA4C8190CF75618D1">
    <w:name w:val="B4C7A7B7303A432BA4C8190CF75618D1"/>
  </w:style>
  <w:style w:type="paragraph" w:customStyle="1" w:styleId="2D8DC5BCF2DA4135AA063F049A6DBB03">
    <w:name w:val="2D8DC5BCF2DA4135AA063F049A6DBB03"/>
  </w:style>
  <w:style w:type="paragraph" w:customStyle="1" w:styleId="943EC723977042D38BABC4C2B5F67535">
    <w:name w:val="943EC723977042D38BABC4C2B5F67535"/>
  </w:style>
  <w:style w:type="paragraph" w:customStyle="1" w:styleId="40DA20983F874F1CB5558A6A453514F1">
    <w:name w:val="40DA20983F874F1CB5558A6A453514F1"/>
  </w:style>
  <w:style w:type="paragraph" w:customStyle="1" w:styleId="6539C31C1A324790BD34C59483D4E9F3">
    <w:name w:val="6539C31C1A324790BD34C59483D4E9F3"/>
  </w:style>
  <w:style w:type="paragraph" w:customStyle="1" w:styleId="12CC3F6286AA4D80921C5A6FBBD3D14A">
    <w:name w:val="12CC3F6286AA4D80921C5A6FBBD3D14A"/>
  </w:style>
  <w:style w:type="paragraph" w:customStyle="1" w:styleId="E953F961D2D24FD5A9A45BFDB5A0899E">
    <w:name w:val="E953F961D2D24FD5A9A45BFDB5A0899E"/>
  </w:style>
  <w:style w:type="paragraph" w:customStyle="1" w:styleId="9452BACAD2CD476080F4330821A0A117">
    <w:name w:val="9452BACAD2CD476080F4330821A0A117"/>
  </w:style>
  <w:style w:type="paragraph" w:customStyle="1" w:styleId="3BC4C2EB0C6845BFACB5BEA91344CBCF">
    <w:name w:val="3BC4C2EB0C6845BFACB5BEA91344CBCF"/>
  </w:style>
  <w:style w:type="paragraph" w:customStyle="1" w:styleId="1D3999DA22EC40869D00CD82C16F9BDC">
    <w:name w:val="1D3999DA22EC40869D00CD82C16F9BDC"/>
  </w:style>
  <w:style w:type="paragraph" w:customStyle="1" w:styleId="DE42AB5592EF4432BD859E417D2AF95D">
    <w:name w:val="DE42AB5592EF4432BD859E417D2AF95D"/>
  </w:style>
  <w:style w:type="paragraph" w:customStyle="1" w:styleId="AB1E122D2DDD4865B9BF62CF1675B5DC">
    <w:name w:val="AB1E122D2DDD4865B9BF62CF1675B5DC"/>
  </w:style>
  <w:style w:type="paragraph" w:customStyle="1" w:styleId="1494F495A31D42659081E1F0536AA8D3">
    <w:name w:val="1494F495A31D42659081E1F0536AA8D3"/>
  </w:style>
  <w:style w:type="paragraph" w:customStyle="1" w:styleId="2431077774E949C7BE61979D496672A3">
    <w:name w:val="2431077774E949C7BE61979D496672A3"/>
  </w:style>
  <w:style w:type="paragraph" w:customStyle="1" w:styleId="C912B89B0E024E98AD5224EDDE5D5CAE">
    <w:name w:val="C912B89B0E024E98AD5224EDDE5D5CAE"/>
  </w:style>
  <w:style w:type="paragraph" w:customStyle="1" w:styleId="72B166A3447246319EF2BB90B5B18C77">
    <w:name w:val="72B166A3447246319EF2BB90B5B18C77"/>
  </w:style>
  <w:style w:type="paragraph" w:customStyle="1" w:styleId="64FBB0E8CAC04A57A225B1B388BBEDD1">
    <w:name w:val="64FBB0E8CAC04A57A225B1B388BBEDD1"/>
  </w:style>
  <w:style w:type="paragraph" w:customStyle="1" w:styleId="576193A29B93408BB4190C4DA5A4D465">
    <w:name w:val="576193A29B93408BB4190C4DA5A4D465"/>
  </w:style>
  <w:style w:type="paragraph" w:customStyle="1" w:styleId="21F6DD7CB1384CF3A37922013F2B4F3E">
    <w:name w:val="21F6DD7CB1384CF3A37922013F2B4F3E"/>
  </w:style>
  <w:style w:type="paragraph" w:customStyle="1" w:styleId="508C94566E074E05B22DECB2F0F2B2DA">
    <w:name w:val="508C94566E074E05B22DECB2F0F2B2DA"/>
  </w:style>
  <w:style w:type="paragraph" w:customStyle="1" w:styleId="4AF60AEE8C2842FD9BDB2F2D1A07C9B1">
    <w:name w:val="4AF60AEE8C2842FD9BDB2F2D1A07C9B1"/>
  </w:style>
  <w:style w:type="paragraph" w:customStyle="1" w:styleId="34900170F6824513AD7C2ED5C0A6EC3C">
    <w:name w:val="34900170F6824513AD7C2ED5C0A6EC3C"/>
  </w:style>
  <w:style w:type="paragraph" w:customStyle="1" w:styleId="D4BFFF9CBDB948DB80367A8A2891DA98">
    <w:name w:val="D4BFFF9CBDB948DB80367A8A2891DA98"/>
  </w:style>
  <w:style w:type="paragraph" w:customStyle="1" w:styleId="21E0857290034A9C8B1D492B50155919">
    <w:name w:val="21E0857290034A9C8B1D492B50155919"/>
    <w:rsid w:val="00AE448D"/>
    <w:pPr>
      <w:spacing w:line="278" w:lineRule="auto"/>
    </w:pPr>
    <w:rPr>
      <w:sz w:val="24"/>
      <w:szCs w:val="24"/>
    </w:rPr>
  </w:style>
  <w:style w:type="paragraph" w:customStyle="1" w:styleId="3BD2A91155AC4356853FED6808044833">
    <w:name w:val="3BD2A91155AC4356853FED6808044833"/>
    <w:rsid w:val="00AE448D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Front End Developer
AquaMart Inc
555 ON, Canada</CompanyAddress>
  <CompanyPhone/>
  <CompanyFax>www.Aquamart.ca</CompanyFax>
  <CompanyEmail>Aamir@Aquamart.ca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34AF0D-2130-4830-9B2C-AD9DA1698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0B4363-9092-421F-AE2B-E7457BA412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4236605D-BC3F-49EB-A259-72667C81ED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business cards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Aamir PAsha</dc:description>
  <cp:lastModifiedBy/>
  <cp:revision>1</cp:revision>
  <dcterms:created xsi:type="dcterms:W3CDTF">2023-12-06T06:28:00Z</dcterms:created>
  <dcterms:modified xsi:type="dcterms:W3CDTF">2023-12-12T04:45:00Z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